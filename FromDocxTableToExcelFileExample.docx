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4F08" w14:textId="77777777" w:rsidR="005A6D7F" w:rsidRDefault="005A6D7F" w:rsidP="005A6D7F">
      <w:pPr>
        <w:pStyle w:val="Title"/>
        <w:tabs>
          <w:tab w:val="center" w:pos="5400"/>
          <w:tab w:val="left" w:pos="9255"/>
        </w:tabs>
        <w:jc w:val="right"/>
        <w:rPr>
          <w:sz w:val="24"/>
        </w:rPr>
      </w:pPr>
      <w:bookmarkStart w:id="0" w:name="OLE_LINK1"/>
    </w:p>
    <w:p w14:paraId="02A9CB70" w14:textId="7A5E6839" w:rsidR="00B834F2" w:rsidRPr="001D1965" w:rsidRDefault="00CA2BD7" w:rsidP="00E17A48">
      <w:pPr>
        <w:pStyle w:val="Title"/>
        <w:tabs>
          <w:tab w:val="center" w:pos="5400"/>
          <w:tab w:val="left" w:pos="9255"/>
        </w:tabs>
        <w:rPr>
          <w:sz w:val="24"/>
        </w:rPr>
      </w:pPr>
      <w:r>
        <w:rPr>
          <w:sz w:val="24"/>
        </w:rPr>
        <w:t>TEST</w:t>
      </w:r>
      <w:r w:rsidR="00F96F2A">
        <w:rPr>
          <w:sz w:val="24"/>
        </w:rPr>
        <w:t xml:space="preserve"> </w:t>
      </w:r>
      <w:r w:rsidR="00F96F2A" w:rsidRPr="001D1965">
        <w:rPr>
          <w:sz w:val="24"/>
        </w:rPr>
        <w:t>PIT</w:t>
      </w:r>
      <w:r w:rsidRPr="001D1965">
        <w:rPr>
          <w:sz w:val="24"/>
        </w:rPr>
        <w:t xml:space="preserve"> NO. </w:t>
      </w:r>
      <w:r w:rsidR="002833AD">
        <w:rPr>
          <w:sz w:val="24"/>
        </w:rPr>
        <w:t>01</w:t>
      </w:r>
    </w:p>
    <w:p w14:paraId="46EE3FE2" w14:textId="55DFC3D2" w:rsidR="00B834F2" w:rsidRPr="001D1965" w:rsidRDefault="00B834F2">
      <w:pPr>
        <w:tabs>
          <w:tab w:val="left" w:pos="1170"/>
        </w:tabs>
        <w:rPr>
          <w:rFonts w:ascii="Univers LT 45 Light" w:hAnsi="Univers LT 45 Light"/>
          <w:b/>
          <w:sz w:val="8"/>
        </w:rPr>
      </w:pPr>
      <w:r w:rsidRPr="001D1965">
        <w:rPr>
          <w:rFonts w:ascii="Univers LT 45 Light" w:hAnsi="Univers LT 45 Light"/>
          <w:sz w:val="20"/>
        </w:rPr>
        <w:tab/>
      </w:r>
    </w:p>
    <w:tbl>
      <w:tblPr>
        <w:tblStyle w:val="PlainTable2"/>
        <w:tblW w:w="13580" w:type="dxa"/>
        <w:jc w:val="center"/>
        <w:tblLayout w:type="fixed"/>
        <w:tblLook w:val="0000" w:firstRow="0" w:lastRow="0" w:firstColumn="0" w:lastColumn="0" w:noHBand="0" w:noVBand="0"/>
      </w:tblPr>
      <w:tblGrid>
        <w:gridCol w:w="1430"/>
        <w:gridCol w:w="1170"/>
        <w:gridCol w:w="2160"/>
        <w:gridCol w:w="2653"/>
        <w:gridCol w:w="1366"/>
        <w:gridCol w:w="800"/>
        <w:gridCol w:w="4001"/>
      </w:tblGrid>
      <w:tr w:rsidR="000C02DB" w:rsidRPr="001D1965" w14:paraId="08ABC4B9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D15A3C9" w14:textId="3C4C81E2" w:rsidR="000C02DB" w:rsidRPr="001D1965" w:rsidRDefault="000C02DB">
            <w:pPr>
              <w:tabs>
                <w:tab w:val="left" w:pos="1350"/>
              </w:tabs>
              <w:rPr>
                <w:rFonts w:ascii="Univers LT 45 Light" w:hAnsi="Univers LT 45 Light"/>
                <w:b/>
                <w:sz w:val="20"/>
              </w:rPr>
            </w:pPr>
            <w:bookmarkStart w:id="1" w:name="OLE_LINK2"/>
            <w:bookmarkEnd w:id="0"/>
            <w:r w:rsidRPr="001D1965">
              <w:rPr>
                <w:rFonts w:ascii="Univers LT 45 Light" w:hAnsi="Univers LT 45 Light"/>
                <w:b/>
                <w:sz w:val="20"/>
              </w:rPr>
              <w:t>Project No.: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tcBorders>
              <w:top w:val="single" w:sz="8" w:space="0" w:color="auto"/>
            </w:tcBorders>
            <w:vAlign w:val="center"/>
          </w:tcPr>
          <w:p w14:paraId="21964F3F" w14:textId="610121FB" w:rsidR="000C02DB" w:rsidRPr="001D1965" w:rsidRDefault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123456789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tcBorders>
              <w:top w:val="single" w:sz="8" w:space="0" w:color="auto"/>
            </w:tcBorders>
            <w:vAlign w:val="center"/>
          </w:tcPr>
          <w:p w14:paraId="062F62F2" w14:textId="79DA74A9" w:rsidR="000C02DB" w:rsidRPr="001D1965" w:rsidRDefault="0077741F">
            <w:pPr>
              <w:pStyle w:val="Date"/>
            </w:pPr>
            <w:r w:rsidRPr="001D1965">
              <w:rPr>
                <w:b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E6AF7A9" w14:textId="6F848EF8" w:rsidR="000C02DB" w:rsidRPr="001D1965" w:rsidRDefault="002833AD">
            <w:pPr>
              <w:pStyle w:val="Date"/>
            </w:pPr>
            <w:r>
              <w:t>1</w:t>
            </w:r>
            <w:r w:rsidR="004D19CB">
              <w:t>4</w:t>
            </w:r>
            <w:r w:rsidR="00391EA4" w:rsidRPr="001D1965">
              <w:t xml:space="preserve"> </w:t>
            </w:r>
            <w:r w:rsidR="00050222">
              <w:t>Jan</w:t>
            </w:r>
            <w:r w:rsidR="004D19CB">
              <w:t>,</w:t>
            </w:r>
            <w:r w:rsidR="00391EA4" w:rsidRPr="001D1965">
              <w:t xml:space="preserve"> 202</w:t>
            </w:r>
            <w:r w:rsidR="00050222">
              <w:t>5</w:t>
            </w:r>
          </w:p>
        </w:tc>
      </w:tr>
      <w:tr w:rsidR="000C02DB" w:rsidRPr="001D1965" w14:paraId="49F4FAAB" w14:textId="77777777" w:rsidTr="00AB132C">
        <w:trPr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left w:val="single" w:sz="8" w:space="0" w:color="auto"/>
            </w:tcBorders>
            <w:vAlign w:val="center"/>
          </w:tcPr>
          <w:p w14:paraId="51A61FCF" w14:textId="216779E5" w:rsidR="000C02DB" w:rsidRPr="001D1965" w:rsidRDefault="000C02DB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Project: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vAlign w:val="center"/>
          </w:tcPr>
          <w:p w14:paraId="2A7E22FA" w14:textId="608F8EB6" w:rsidR="000C02DB" w:rsidRPr="001D1965" w:rsidRDefault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Construction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766B7B" w14:textId="2A82FC79" w:rsidR="000C02DB" w:rsidRPr="001D1965" w:rsidRDefault="000C02DB">
            <w:pPr>
              <w:pStyle w:val="Heading2"/>
              <w:spacing w:line="240" w:lineRule="auto"/>
              <w:rPr>
                <w:rFonts w:ascii="Univers LT 45 Light" w:hAnsi="Univers LT 45 Light"/>
              </w:rPr>
            </w:pPr>
            <w:r w:rsidRPr="001D1965">
              <w:rPr>
                <w:rFonts w:ascii="Univers LT 45 Light" w:hAnsi="Univers LT 45 Light"/>
              </w:rPr>
              <w:t>Location: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right w:val="single" w:sz="8" w:space="0" w:color="auto"/>
            </w:tcBorders>
            <w:vAlign w:val="center"/>
          </w:tcPr>
          <w:p w14:paraId="44108CC3" w14:textId="0B2AD7AB" w:rsidR="000C02DB" w:rsidRPr="001D1965" w:rsidRDefault="00050222">
            <w:pPr>
              <w:pStyle w:val="Heading2"/>
              <w:spacing w:line="240" w:lineRule="auto"/>
              <w:rPr>
                <w:rFonts w:ascii="Univers LT 45 Light" w:hAnsi="Univers LT 45 Light"/>
                <w:b w:val="0"/>
              </w:rPr>
            </w:pPr>
            <w:r>
              <w:rPr>
                <w:rFonts w:ascii="Univers LT 45 Light" w:hAnsi="Univers LT 45 Light"/>
                <w:b w:val="0"/>
              </w:rPr>
              <w:t>Somewhere</w:t>
            </w:r>
          </w:p>
        </w:tc>
      </w:tr>
      <w:tr w:rsidR="000C02DB" w:rsidRPr="001D1965" w14:paraId="77179D3F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9ACF2DD" w14:textId="0F2874FE" w:rsidR="000C02DB" w:rsidRPr="001D1965" w:rsidRDefault="000C02DB">
            <w:pPr>
              <w:pStyle w:val="ProjectName"/>
              <w:spacing w:line="240" w:lineRule="auto"/>
              <w:rPr>
                <w:b/>
              </w:rPr>
            </w:pPr>
            <w:r w:rsidRPr="001D1965">
              <w:rPr>
                <w:b/>
              </w:rPr>
              <w:t>Client: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tcBorders>
              <w:bottom w:val="single" w:sz="8" w:space="0" w:color="auto"/>
            </w:tcBorders>
            <w:vAlign w:val="center"/>
          </w:tcPr>
          <w:p w14:paraId="2FE0FBA4" w14:textId="4862E2B8" w:rsidR="000C02DB" w:rsidRPr="001D1965" w:rsidRDefault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Construction</w:t>
            </w:r>
            <w:r>
              <w:rPr>
                <w:rFonts w:ascii="Univers LT 45 Light" w:hAnsi="Univers LT 45 Light"/>
                <w:sz w:val="20"/>
              </w:rPr>
              <w:t xml:space="preserve"> 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tcBorders>
              <w:bottom w:val="single" w:sz="8" w:space="0" w:color="auto"/>
            </w:tcBorders>
            <w:vAlign w:val="center"/>
          </w:tcPr>
          <w:p w14:paraId="1FB6CAE3" w14:textId="691C2465" w:rsidR="000C02DB" w:rsidRPr="001D1965" w:rsidRDefault="00F35026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 xml:space="preserve">Logged </w:t>
            </w:r>
            <w:r w:rsidR="000C02DB" w:rsidRPr="001D1965">
              <w:rPr>
                <w:rFonts w:ascii="Univers LT 45 Light" w:hAnsi="Univers LT 45 Light"/>
                <w:b/>
                <w:sz w:val="20"/>
              </w:rPr>
              <w:t>By: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227CB8" w14:textId="25230A45" w:rsidR="000C02DB" w:rsidRPr="001D1965" w:rsidRDefault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Someone</w:t>
            </w:r>
            <w:r w:rsidR="002833AD">
              <w:rPr>
                <w:rFonts w:ascii="Univers LT 45 Light" w:hAnsi="Univers LT 45 Light"/>
                <w:sz w:val="20"/>
              </w:rPr>
              <w:t xml:space="preserve"> </w:t>
            </w:r>
          </w:p>
        </w:tc>
      </w:tr>
      <w:bookmarkEnd w:id="1"/>
      <w:tr w:rsidR="00D752FE" w:rsidRPr="001D1965" w14:paraId="62242F43" w14:textId="77777777" w:rsidTr="00AB132C">
        <w:trPr>
          <w:trHeight w:val="3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2591E6D" w14:textId="77777777" w:rsidR="00D752FE" w:rsidRPr="001D1965" w:rsidRDefault="00D752F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Excavation Contractor:</w:t>
            </w:r>
            <w:r w:rsidRPr="001D1965"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gridSpan w:val="2"/>
            <w:tcBorders>
              <w:top w:val="single" w:sz="8" w:space="0" w:color="auto"/>
            </w:tcBorders>
            <w:vAlign w:val="center"/>
          </w:tcPr>
          <w:p w14:paraId="07220576" w14:textId="7CA12AAA" w:rsidR="00D752FE" w:rsidRPr="001D1965" w:rsidRDefault="004E4166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>Ground Excavation</w:t>
            </w:r>
            <w:r w:rsidR="00050222">
              <w:rPr>
                <w:sz w:val="20"/>
              </w:rPr>
              <w:t xml:space="preserve"> 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top w:val="single" w:sz="8" w:space="0" w:color="auto"/>
            </w:tcBorders>
            <w:vAlign w:val="center"/>
          </w:tcPr>
          <w:p w14:paraId="361686AA" w14:textId="437CA076" w:rsidR="00D752FE" w:rsidRPr="001D1965" w:rsidRDefault="00D752F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 xml:space="preserve">Surface Elevation: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A0FFB30" w14:textId="6632D2BD" w:rsidR="00D752FE" w:rsidRPr="001D1965" w:rsidRDefault="00D752FE">
            <w:pPr>
              <w:pStyle w:val="Header"/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 w:rsidR="00050222">
              <w:rPr>
                <w:sz w:val="20"/>
              </w:rPr>
              <w:t>3</w:t>
            </w:r>
            <w:r w:rsidR="001F3B83">
              <w:rPr>
                <w:sz w:val="20"/>
              </w:rPr>
              <w:t>5</w:t>
            </w:r>
            <w:r w:rsidR="00050222">
              <w:rPr>
                <w:sz w:val="20"/>
              </w:rPr>
              <w:t>9</w:t>
            </w:r>
            <w:r w:rsidR="001F3B83">
              <w:rPr>
                <w:sz w:val="20"/>
              </w:rPr>
              <w:t>.6</w:t>
            </w:r>
            <w:r w:rsidRPr="001D1965">
              <w:rPr>
                <w:sz w:val="20"/>
              </w:rPr>
              <w:t xml:space="preserve"> feet </w:t>
            </w:r>
            <w:r w:rsidR="00567D66" w:rsidRPr="001D1965">
              <w:rPr>
                <w:sz w:val="20"/>
              </w:rPr>
              <w:t>(</w:t>
            </w:r>
            <w:r w:rsidR="001F3B83">
              <w:rPr>
                <w:sz w:val="20"/>
              </w:rPr>
              <w:t>NAVD88</w:t>
            </w:r>
            <w:r w:rsidR="00567D66" w:rsidRPr="001D1965">
              <w:rPr>
                <w:sz w:val="20"/>
              </w:rPr>
              <w:t>)</w:t>
            </w:r>
          </w:p>
        </w:tc>
      </w:tr>
      <w:tr w:rsidR="00D752FE" w:rsidRPr="001D1965" w14:paraId="69759CA5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59B1DC5" w14:textId="362897CC" w:rsidR="00D752FE" w:rsidRPr="001D1965" w:rsidRDefault="00D752F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Excavation Equipment:</w:t>
            </w:r>
            <w:r w:rsidRPr="001D1965"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gridSpan w:val="2"/>
            <w:tcBorders>
              <w:bottom w:val="single" w:sz="8" w:space="0" w:color="auto"/>
            </w:tcBorders>
            <w:vAlign w:val="center"/>
          </w:tcPr>
          <w:p w14:paraId="68F9F571" w14:textId="40DD9EA6" w:rsidR="00D752FE" w:rsidRPr="001D1965" w:rsidRDefault="00AB5598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>Excavator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bottom w:val="single" w:sz="8" w:space="0" w:color="auto"/>
            </w:tcBorders>
            <w:vAlign w:val="center"/>
          </w:tcPr>
          <w:p w14:paraId="02DDB7C5" w14:textId="2B9D3982" w:rsidR="00D752FE" w:rsidRPr="001D1965" w:rsidRDefault="00D752F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b/>
                <w:sz w:val="20"/>
              </w:rPr>
              <w:t xml:space="preserve">Completion Depth: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0E76E0D" w14:textId="1677A692" w:rsidR="00D752FE" w:rsidRPr="001D1965" w:rsidRDefault="00D752F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 w:rsidR="00050222">
              <w:rPr>
                <w:sz w:val="20"/>
              </w:rPr>
              <w:t>8.5</w:t>
            </w:r>
            <w:r w:rsidR="00AF0A2B">
              <w:rPr>
                <w:sz w:val="20"/>
              </w:rPr>
              <w:t xml:space="preserve"> </w:t>
            </w:r>
            <w:r w:rsidRPr="001D1965">
              <w:rPr>
                <w:sz w:val="20"/>
              </w:rPr>
              <w:t>feet</w:t>
            </w:r>
          </w:p>
        </w:tc>
      </w:tr>
      <w:tr w:rsidR="003D119B" w:rsidRPr="001D1965" w14:paraId="64E9DD83" w14:textId="77777777" w:rsidTr="00AB132C">
        <w:trPr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EB89200" w14:textId="77777777" w:rsidR="00082132" w:rsidRPr="001D1965" w:rsidRDefault="00082132" w:rsidP="0079069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Groundwater Depth: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tcBorders>
              <w:top w:val="single" w:sz="8" w:space="0" w:color="auto"/>
              <w:left w:val="nil"/>
              <w:bottom w:val="single" w:sz="4" w:space="0" w:color="7F7F7F" w:themeColor="text1" w:themeTint="80"/>
            </w:tcBorders>
            <w:vAlign w:val="center"/>
          </w:tcPr>
          <w:p w14:paraId="09C60D0E" w14:textId="7628AAEA" w:rsidR="00082132" w:rsidRPr="001D1965" w:rsidRDefault="00082132" w:rsidP="0027374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First Encountered: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tcBorders>
              <w:top w:val="single" w:sz="8" w:space="0" w:color="auto"/>
              <w:left w:val="nil"/>
              <w:bottom w:val="single" w:sz="4" w:space="0" w:color="7F7F7F" w:themeColor="text1" w:themeTint="80"/>
            </w:tcBorders>
            <w:vAlign w:val="center"/>
          </w:tcPr>
          <w:p w14:paraId="42762D19" w14:textId="07DAD8A8" w:rsidR="00082132" w:rsidRPr="001D1965" w:rsidRDefault="007C4F81" w:rsidP="003D119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Not Encountered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6" w:type="dxa"/>
            <w:gridSpan w:val="2"/>
            <w:vMerge w:val="restart"/>
            <w:tcBorders>
              <w:top w:val="single" w:sz="8" w:space="0" w:color="auto"/>
            </w:tcBorders>
            <w:vAlign w:val="center"/>
          </w:tcPr>
          <w:p w14:paraId="1DC1473C" w14:textId="44C032F7" w:rsidR="00082132" w:rsidRPr="001D1965" w:rsidRDefault="00B41C29" w:rsidP="003D119B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 xml:space="preserve"> Groundwater </w:t>
            </w:r>
            <w:r w:rsidR="00082132" w:rsidRPr="001D1965">
              <w:rPr>
                <w:b/>
                <w:sz w:val="20"/>
              </w:rPr>
              <w:t>Elevation: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AACDEBD" w14:textId="69954D55" w:rsidR="00082132" w:rsidRPr="001D1965" w:rsidRDefault="00BB1542" w:rsidP="00ED65EE">
            <w:pPr>
              <w:pStyle w:val="Header"/>
              <w:rPr>
                <w:sz w:val="20"/>
              </w:rPr>
            </w:pPr>
            <w:r>
              <w:rPr>
                <w:sz w:val="20"/>
              </w:rPr>
              <w:t xml:space="preserve">Not Encountered </w:t>
            </w:r>
          </w:p>
        </w:tc>
      </w:tr>
      <w:tr w:rsidR="003D119B" w:rsidRPr="001D1965" w14:paraId="2BEED466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6C3391A" w14:textId="7B303873" w:rsidR="00082132" w:rsidRPr="001D1965" w:rsidRDefault="0008213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tcBorders>
              <w:bottom w:val="single" w:sz="4" w:space="0" w:color="auto"/>
            </w:tcBorders>
            <w:vAlign w:val="center"/>
          </w:tcPr>
          <w:p w14:paraId="3A72A25E" w14:textId="0A22BBA2" w:rsidR="00082132" w:rsidRPr="001D1965" w:rsidRDefault="00082132" w:rsidP="003D119B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End of Excavation: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tcBorders>
              <w:left w:val="nil"/>
              <w:bottom w:val="single" w:sz="4" w:space="0" w:color="auto"/>
            </w:tcBorders>
            <w:vAlign w:val="center"/>
          </w:tcPr>
          <w:p w14:paraId="73DA5416" w14:textId="41A81187" w:rsidR="00082132" w:rsidRPr="001D1965" w:rsidRDefault="007C4F81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Not Encountered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2B5585F" w14:textId="51ABB1D9" w:rsidR="00082132" w:rsidRPr="001D1965" w:rsidRDefault="0008213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9D8C449" w14:textId="0AB5745C" w:rsidR="00082132" w:rsidRPr="001D1965" w:rsidRDefault="00BB1542" w:rsidP="00ED65E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Not Encountered </w:t>
            </w:r>
          </w:p>
        </w:tc>
      </w:tr>
      <w:tr w:rsidR="00692592" w:rsidRPr="001D1965" w14:paraId="2DB5E4A6" w14:textId="77777777" w:rsidTr="00AB132C">
        <w:trPr>
          <w:trHeight w:hRule="exact" w:val="32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8C91E3A" w14:textId="5CBB5C20" w:rsidR="00692592" w:rsidRPr="001D1965" w:rsidRDefault="00692592" w:rsidP="00692592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rFonts w:cs="Arial"/>
                <w:b/>
                <w:spacing w:val="0"/>
                <w:sz w:val="20"/>
              </w:rPr>
              <w:t>Seasonal High Groundwater Depth</w:t>
            </w:r>
            <w:r w:rsidR="008A7033">
              <w:rPr>
                <w:rFonts w:cs="Arial"/>
                <w:b/>
                <w:spacing w:val="0"/>
                <w:sz w:val="20"/>
              </w:rPr>
              <w:t>*</w:t>
            </w:r>
            <w:r w:rsidRPr="001D1965">
              <w:rPr>
                <w:rFonts w:cs="Arial"/>
                <w:b/>
                <w:spacing w:val="0"/>
                <w:sz w:val="20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3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26995DE1" w14:textId="1FD8BF3F" w:rsidR="00692592" w:rsidRPr="001D1965" w:rsidRDefault="00252F7F" w:rsidP="0069259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 w:rsidR="007C4F81">
              <w:rPr>
                <w:sz w:val="20"/>
              </w:rPr>
              <w:t>bout 1 foot 6 inches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bottom w:val="single" w:sz="8" w:space="0" w:color="auto"/>
            </w:tcBorders>
            <w:vAlign w:val="center"/>
          </w:tcPr>
          <w:p w14:paraId="64B34D2A" w14:textId="2AA10170" w:rsidR="00692592" w:rsidRPr="001D1965" w:rsidRDefault="00692592" w:rsidP="0069259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SHGW Elevation: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A42896" w14:textId="59EFFB29" w:rsidR="00692592" w:rsidRPr="001D1965" w:rsidRDefault="00252F7F" w:rsidP="0069259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about </w:t>
            </w:r>
            <w:r w:rsidR="00050222">
              <w:rPr>
                <w:sz w:val="20"/>
              </w:rPr>
              <w:t>3</w:t>
            </w:r>
            <w:r w:rsidR="00E71F83">
              <w:rPr>
                <w:sz w:val="20"/>
              </w:rPr>
              <w:t>5</w:t>
            </w:r>
            <w:r w:rsidR="00050222">
              <w:rPr>
                <w:sz w:val="20"/>
              </w:rPr>
              <w:t>9</w:t>
            </w:r>
            <w:r w:rsidR="001F3B83">
              <w:rPr>
                <w:sz w:val="20"/>
              </w:rPr>
              <w:t>.1</w:t>
            </w:r>
            <w:r w:rsidR="00E71F83">
              <w:rPr>
                <w:sz w:val="20"/>
              </w:rPr>
              <w:t xml:space="preserve"> feet (</w:t>
            </w:r>
            <w:r w:rsidR="001F3B83">
              <w:rPr>
                <w:sz w:val="20"/>
              </w:rPr>
              <w:t>NAVD88</w:t>
            </w:r>
            <w:r w:rsidR="00E71F83">
              <w:rPr>
                <w:sz w:val="20"/>
              </w:rPr>
              <w:t>)</w:t>
            </w:r>
          </w:p>
        </w:tc>
      </w:tr>
    </w:tbl>
    <w:p w14:paraId="140664EB" w14:textId="53D05890" w:rsidR="00F35026" w:rsidRPr="001D1965" w:rsidRDefault="00F3502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939"/>
        <w:gridCol w:w="2456"/>
        <w:gridCol w:w="1195"/>
        <w:gridCol w:w="1770"/>
        <w:gridCol w:w="3289"/>
        <w:gridCol w:w="1151"/>
        <w:gridCol w:w="990"/>
        <w:gridCol w:w="1339"/>
      </w:tblGrid>
      <w:tr w:rsidR="00B41C29" w:rsidRPr="001D1965" w14:paraId="09C78078" w14:textId="77777777" w:rsidTr="00F37FCF">
        <w:trPr>
          <w:jc w:val="center"/>
        </w:trPr>
        <w:tc>
          <w:tcPr>
            <w:tcW w:w="1654" w:type="dxa"/>
            <w:gridSpan w:val="2"/>
            <w:shd w:val="clear" w:color="auto" w:fill="DBE5F1" w:themeFill="accent1" w:themeFillTint="33"/>
          </w:tcPr>
          <w:p w14:paraId="310A8559" w14:textId="46211724" w:rsidR="00B41C29" w:rsidRPr="001D1965" w:rsidRDefault="00B41C29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Depth (feet)</w:t>
            </w:r>
          </w:p>
        </w:tc>
        <w:tc>
          <w:tcPr>
            <w:tcW w:w="2456" w:type="dxa"/>
            <w:vMerge w:val="restart"/>
            <w:shd w:val="clear" w:color="auto" w:fill="DBE5F1" w:themeFill="accent1" w:themeFillTint="33"/>
          </w:tcPr>
          <w:p w14:paraId="7BAA82E4" w14:textId="5F5753E7" w:rsidR="00B41C29" w:rsidRPr="001D1965" w:rsidRDefault="00B41C29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Munsell Color</w:t>
            </w:r>
          </w:p>
        </w:tc>
        <w:tc>
          <w:tcPr>
            <w:tcW w:w="2965" w:type="dxa"/>
            <w:gridSpan w:val="2"/>
            <w:shd w:val="clear" w:color="auto" w:fill="DBE5F1" w:themeFill="accent1" w:themeFillTint="33"/>
          </w:tcPr>
          <w:p w14:paraId="488E35FE" w14:textId="4BBFED40" w:rsidR="00B41C29" w:rsidRPr="001D1965" w:rsidRDefault="00B41C29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Mottling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</w:tcPr>
          <w:p w14:paraId="1E2119E2" w14:textId="5C35E4B1" w:rsidR="00B41C29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 xml:space="preserve"> Soil Classification</w:t>
            </w:r>
          </w:p>
        </w:tc>
        <w:tc>
          <w:tcPr>
            <w:tcW w:w="1151" w:type="dxa"/>
            <w:vMerge w:val="restart"/>
            <w:shd w:val="clear" w:color="auto" w:fill="DBE5F1" w:themeFill="accent1" w:themeFillTint="33"/>
          </w:tcPr>
          <w:p w14:paraId="12BA3B00" w14:textId="0A98AC92" w:rsidR="00B41C29" w:rsidRPr="001D1965" w:rsidRDefault="00B41C29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Structure</w:t>
            </w:r>
          </w:p>
        </w:tc>
        <w:tc>
          <w:tcPr>
            <w:tcW w:w="990" w:type="dxa"/>
            <w:vMerge w:val="restart"/>
            <w:shd w:val="clear" w:color="auto" w:fill="DBE5F1" w:themeFill="accent1" w:themeFillTint="33"/>
          </w:tcPr>
          <w:p w14:paraId="554A0618" w14:textId="77777777" w:rsidR="00B41C29" w:rsidRPr="001D1965" w:rsidRDefault="00B41C29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Water Content</w:t>
            </w:r>
          </w:p>
        </w:tc>
        <w:tc>
          <w:tcPr>
            <w:tcW w:w="1339" w:type="dxa"/>
            <w:vMerge w:val="restart"/>
            <w:shd w:val="clear" w:color="auto" w:fill="DBE5F1" w:themeFill="accent1" w:themeFillTint="33"/>
          </w:tcPr>
          <w:p w14:paraId="0D762DCB" w14:textId="5B6D1DB9" w:rsidR="00B41C29" w:rsidRPr="001D1965" w:rsidRDefault="00B41C29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Notes</w:t>
            </w:r>
          </w:p>
        </w:tc>
      </w:tr>
      <w:tr w:rsidR="0016172A" w:rsidRPr="001D1965" w14:paraId="504E55CA" w14:textId="77777777" w:rsidTr="00F37FCF">
        <w:trPr>
          <w:jc w:val="center"/>
        </w:trPr>
        <w:tc>
          <w:tcPr>
            <w:tcW w:w="715" w:type="dxa"/>
            <w:shd w:val="clear" w:color="auto" w:fill="DBE5F1" w:themeFill="accent1" w:themeFillTint="33"/>
          </w:tcPr>
          <w:p w14:paraId="76EAE164" w14:textId="4EBEF91C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Top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14:paraId="343FBC75" w14:textId="2129EE11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Bottom</w:t>
            </w:r>
          </w:p>
        </w:tc>
        <w:tc>
          <w:tcPr>
            <w:tcW w:w="2456" w:type="dxa"/>
            <w:vMerge/>
            <w:shd w:val="clear" w:color="auto" w:fill="DBE5F1" w:themeFill="accent1" w:themeFillTint="33"/>
          </w:tcPr>
          <w:p w14:paraId="0C2DB1B8" w14:textId="77777777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195" w:type="dxa"/>
            <w:shd w:val="clear" w:color="auto" w:fill="DBE5F1" w:themeFill="accent1" w:themeFillTint="33"/>
          </w:tcPr>
          <w:p w14:paraId="33066BFE" w14:textId="2088B537" w:rsidR="0016172A" w:rsidRPr="001D1965" w:rsidRDefault="0016172A" w:rsidP="0016172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Contrast</w:t>
            </w:r>
          </w:p>
        </w:tc>
        <w:tc>
          <w:tcPr>
            <w:tcW w:w="1770" w:type="dxa"/>
            <w:shd w:val="clear" w:color="auto" w:fill="DBE5F1" w:themeFill="accent1" w:themeFillTint="33"/>
          </w:tcPr>
          <w:p w14:paraId="2A387C72" w14:textId="531045E6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Color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25D9ACD9" w14:textId="77777777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151" w:type="dxa"/>
            <w:vMerge/>
            <w:shd w:val="clear" w:color="auto" w:fill="DBE5F1" w:themeFill="accent1" w:themeFillTint="33"/>
          </w:tcPr>
          <w:p w14:paraId="540AE825" w14:textId="76EAB975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990" w:type="dxa"/>
            <w:vMerge/>
            <w:shd w:val="clear" w:color="auto" w:fill="DBE5F1" w:themeFill="accent1" w:themeFillTint="33"/>
          </w:tcPr>
          <w:p w14:paraId="0D2E99CD" w14:textId="77777777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</w:tcPr>
          <w:p w14:paraId="4178BF43" w14:textId="31E3D9FD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</w:tr>
      <w:tr w:rsidR="0016172A" w:rsidRPr="001D1965" w14:paraId="080A4E5E" w14:textId="77777777" w:rsidTr="00F37FCF">
        <w:trPr>
          <w:trHeight w:val="809"/>
          <w:jc w:val="center"/>
        </w:trPr>
        <w:tc>
          <w:tcPr>
            <w:tcW w:w="715" w:type="dxa"/>
          </w:tcPr>
          <w:p w14:paraId="11275F24" w14:textId="2180F72D" w:rsidR="0016172A" w:rsidRPr="001D1965" w:rsidRDefault="00994F43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spacing w:val="0"/>
                <w:sz w:val="20"/>
              </w:rPr>
              <w:t>0</w:t>
            </w:r>
          </w:p>
        </w:tc>
        <w:tc>
          <w:tcPr>
            <w:tcW w:w="939" w:type="dxa"/>
          </w:tcPr>
          <w:p w14:paraId="2E79A30C" w14:textId="1FE05FE7" w:rsidR="0016172A" w:rsidRPr="001D1965" w:rsidRDefault="00212CA4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0.</w:t>
            </w:r>
            <w:r w:rsidR="00050222">
              <w:rPr>
                <w:rFonts w:ascii="Univers LT 45 Light" w:hAnsi="Univers LT 45 Light" w:cs="Arial"/>
                <w:spacing w:val="0"/>
                <w:sz w:val="20"/>
              </w:rPr>
              <w:t>5</w:t>
            </w:r>
          </w:p>
        </w:tc>
        <w:tc>
          <w:tcPr>
            <w:tcW w:w="2456" w:type="dxa"/>
          </w:tcPr>
          <w:p w14:paraId="0B70DB54" w14:textId="26383AAE" w:rsidR="0016172A" w:rsidRPr="001D1965" w:rsidRDefault="00493AD1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7.5YR 4/3 Brown </w:t>
            </w:r>
          </w:p>
        </w:tc>
        <w:tc>
          <w:tcPr>
            <w:tcW w:w="1195" w:type="dxa"/>
          </w:tcPr>
          <w:p w14:paraId="1A745B64" w14:textId="5318626A" w:rsidR="0016172A" w:rsidRPr="001D1965" w:rsidRDefault="00493AD1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1EC69088" w14:textId="69845658" w:rsidR="0016172A" w:rsidRPr="001D1965" w:rsidRDefault="00493AD1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7606CF54" w14:textId="7AF7B91C" w:rsidR="0016172A" w:rsidRPr="001D1965" w:rsidRDefault="00212CA4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SILT, some fine to coarse sand, trace fine gravel, trace roots [TOPSOIL]</w:t>
            </w:r>
          </w:p>
        </w:tc>
        <w:tc>
          <w:tcPr>
            <w:tcW w:w="1151" w:type="dxa"/>
          </w:tcPr>
          <w:p w14:paraId="42A3621C" w14:textId="6EEB548E" w:rsidR="0016172A" w:rsidRPr="001D1965" w:rsidRDefault="00212CA4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Granular </w:t>
            </w:r>
          </w:p>
        </w:tc>
        <w:tc>
          <w:tcPr>
            <w:tcW w:w="990" w:type="dxa"/>
          </w:tcPr>
          <w:p w14:paraId="3AFFD1AD" w14:textId="2BA9564B" w:rsidR="0016172A" w:rsidRPr="001D1965" w:rsidRDefault="00212CA4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 to wet</w:t>
            </w:r>
          </w:p>
        </w:tc>
        <w:tc>
          <w:tcPr>
            <w:tcW w:w="1339" w:type="dxa"/>
          </w:tcPr>
          <w:p w14:paraId="10F7A890" w14:textId="5315429B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</w:p>
        </w:tc>
      </w:tr>
      <w:tr w:rsidR="0016172A" w:rsidRPr="001D1965" w14:paraId="04D3D676" w14:textId="77777777" w:rsidTr="00382E7B">
        <w:trPr>
          <w:trHeight w:val="620"/>
          <w:jc w:val="center"/>
        </w:trPr>
        <w:tc>
          <w:tcPr>
            <w:tcW w:w="715" w:type="dxa"/>
          </w:tcPr>
          <w:p w14:paraId="6BF22EEE" w14:textId="12323AC0" w:rsidR="0016172A" w:rsidRPr="001D1965" w:rsidRDefault="00212CA4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0.</w:t>
            </w:r>
            <w:r w:rsidR="00050222">
              <w:rPr>
                <w:rFonts w:ascii="Univers LT 45 Light" w:hAnsi="Univers LT 45 Light" w:cs="Arial"/>
                <w:spacing w:val="0"/>
                <w:sz w:val="20"/>
              </w:rPr>
              <w:t>5</w:t>
            </w:r>
          </w:p>
        </w:tc>
        <w:tc>
          <w:tcPr>
            <w:tcW w:w="939" w:type="dxa"/>
          </w:tcPr>
          <w:p w14:paraId="44FF5C64" w14:textId="03D6444C" w:rsidR="0016172A" w:rsidRPr="001D1965" w:rsidRDefault="001914D3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1.5</w:t>
            </w:r>
          </w:p>
        </w:tc>
        <w:tc>
          <w:tcPr>
            <w:tcW w:w="2456" w:type="dxa"/>
          </w:tcPr>
          <w:p w14:paraId="138852F4" w14:textId="1A6C6228" w:rsidR="0016172A" w:rsidRPr="001D1965" w:rsidRDefault="00050222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6</w:t>
            </w:r>
            <w:r w:rsidR="00522C88">
              <w:rPr>
                <w:rFonts w:ascii="Univers LT 45 Light" w:hAnsi="Univers LT 45 Light" w:cs="Arial"/>
                <w:spacing w:val="0"/>
                <w:sz w:val="20"/>
              </w:rPr>
              <w:t>YR 4/3 Reddish brown</w:t>
            </w:r>
          </w:p>
        </w:tc>
        <w:tc>
          <w:tcPr>
            <w:tcW w:w="1195" w:type="dxa"/>
          </w:tcPr>
          <w:p w14:paraId="775BE724" w14:textId="5B8D5A96" w:rsidR="0016172A" w:rsidRPr="001D1965" w:rsidRDefault="00522C88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1BBF4BF0" w14:textId="58D92161" w:rsidR="0016172A" w:rsidRPr="001D1965" w:rsidRDefault="00522C88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14D0F368" w14:textId="77639BDA" w:rsidR="0016172A" w:rsidRPr="001D1965" w:rsidRDefault="00522C88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SILT, some fine to coarse gravel, trace fine sand</w:t>
            </w:r>
            <w:r w:rsidR="002F4A13">
              <w:rPr>
                <w:rFonts w:ascii="Univers LT 45 Light" w:hAnsi="Univers LT 45 Light" w:cs="Arial"/>
                <w:spacing w:val="0"/>
                <w:sz w:val="20"/>
              </w:rPr>
              <w:t xml:space="preserve"> [Residual </w:t>
            </w:r>
            <w:r w:rsidR="00C13195">
              <w:rPr>
                <w:rFonts w:ascii="Univers LT 45 Light" w:hAnsi="Univers LT 45 Light" w:cs="Arial"/>
                <w:spacing w:val="0"/>
                <w:sz w:val="20"/>
              </w:rPr>
              <w:t>S</w:t>
            </w:r>
            <w:r w:rsidR="002F4A13">
              <w:rPr>
                <w:rFonts w:ascii="Univers LT 45 Light" w:hAnsi="Univers LT 45 Light" w:cs="Arial"/>
                <w:spacing w:val="0"/>
                <w:sz w:val="20"/>
              </w:rPr>
              <w:t>oil]</w:t>
            </w:r>
          </w:p>
        </w:tc>
        <w:tc>
          <w:tcPr>
            <w:tcW w:w="1151" w:type="dxa"/>
          </w:tcPr>
          <w:p w14:paraId="2F169F9E" w14:textId="7F1DDB5D" w:rsidR="0016172A" w:rsidRPr="001D1965" w:rsidRDefault="0029361D" w:rsidP="0029361D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Blocky</w:t>
            </w:r>
          </w:p>
        </w:tc>
        <w:tc>
          <w:tcPr>
            <w:tcW w:w="990" w:type="dxa"/>
          </w:tcPr>
          <w:p w14:paraId="11F64B24" w14:textId="6B0EC7E7" w:rsidR="0016172A" w:rsidRPr="001D1965" w:rsidRDefault="00522C88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</w:t>
            </w:r>
          </w:p>
        </w:tc>
        <w:tc>
          <w:tcPr>
            <w:tcW w:w="1339" w:type="dxa"/>
          </w:tcPr>
          <w:p w14:paraId="30AD5648" w14:textId="515297FE" w:rsidR="0016172A" w:rsidRPr="001D1965" w:rsidRDefault="0016172A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</w:p>
        </w:tc>
      </w:tr>
      <w:tr w:rsidR="0057264A" w:rsidRPr="001D1965" w14:paraId="1173E534" w14:textId="77777777" w:rsidTr="00F37FCF">
        <w:trPr>
          <w:trHeight w:val="701"/>
          <w:jc w:val="center"/>
        </w:trPr>
        <w:tc>
          <w:tcPr>
            <w:tcW w:w="715" w:type="dxa"/>
          </w:tcPr>
          <w:p w14:paraId="01BB7915" w14:textId="31BD548B" w:rsidR="0057264A" w:rsidRPr="001D1965" w:rsidRDefault="001914D3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1.5</w:t>
            </w:r>
          </w:p>
        </w:tc>
        <w:tc>
          <w:tcPr>
            <w:tcW w:w="939" w:type="dxa"/>
          </w:tcPr>
          <w:p w14:paraId="1020C80A" w14:textId="4B75EC49" w:rsidR="0057264A" w:rsidRPr="001D1965" w:rsidRDefault="0005022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5.5</w:t>
            </w:r>
          </w:p>
        </w:tc>
        <w:tc>
          <w:tcPr>
            <w:tcW w:w="2456" w:type="dxa"/>
          </w:tcPr>
          <w:p w14:paraId="54A6DDF5" w14:textId="1CD2CB11" w:rsidR="0057264A" w:rsidRPr="001D1965" w:rsidRDefault="0005022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3</w:t>
            </w:r>
            <w:r w:rsidR="005D3C6F">
              <w:rPr>
                <w:rFonts w:ascii="Univers LT 45 Light" w:hAnsi="Univers LT 45 Light" w:cs="Arial"/>
                <w:spacing w:val="0"/>
                <w:sz w:val="20"/>
              </w:rPr>
              <w:t>.5YR 4/3 Reddish brown</w:t>
            </w:r>
            <w:r w:rsidR="00D02E19">
              <w:rPr>
                <w:rFonts w:ascii="Univers LT 45 Light" w:hAnsi="Univers LT 45 Light" w:cs="Arial"/>
                <w:spacing w:val="0"/>
                <w:sz w:val="20"/>
              </w:rPr>
              <w:t xml:space="preserve"> and 5YR 7/1 Light gray</w:t>
            </w:r>
            <w:r w:rsidR="005D3C6F">
              <w:rPr>
                <w:rFonts w:ascii="Univers LT 45 Light" w:hAnsi="Univers LT 45 Light" w:cs="Arial"/>
                <w:spacing w:val="0"/>
                <w:sz w:val="20"/>
              </w:rPr>
              <w:t xml:space="preserve"> </w:t>
            </w:r>
          </w:p>
        </w:tc>
        <w:tc>
          <w:tcPr>
            <w:tcW w:w="1195" w:type="dxa"/>
          </w:tcPr>
          <w:p w14:paraId="209DE4EF" w14:textId="13FD3566" w:rsidR="0057264A" w:rsidRPr="001D1965" w:rsidRDefault="00EE6716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Prominent </w:t>
            </w:r>
          </w:p>
        </w:tc>
        <w:tc>
          <w:tcPr>
            <w:tcW w:w="1770" w:type="dxa"/>
          </w:tcPr>
          <w:p w14:paraId="64647200" w14:textId="382972B0" w:rsidR="0057264A" w:rsidRPr="001D1965" w:rsidRDefault="0005022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6</w:t>
            </w:r>
            <w:r w:rsidR="00EE6716">
              <w:rPr>
                <w:rFonts w:ascii="Univers LT 45 Light" w:hAnsi="Univers LT 45 Light" w:cs="Arial"/>
                <w:spacing w:val="0"/>
                <w:sz w:val="20"/>
              </w:rPr>
              <w:t>.5YR 6/8 Reddish yellow</w:t>
            </w:r>
          </w:p>
        </w:tc>
        <w:tc>
          <w:tcPr>
            <w:tcW w:w="3289" w:type="dxa"/>
          </w:tcPr>
          <w:p w14:paraId="7C764748" w14:textId="24448BA7" w:rsidR="0057264A" w:rsidRPr="001D1965" w:rsidRDefault="005D3C6F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Fine to coarse GRAVEL, some </w:t>
            </w:r>
            <w:r w:rsidR="002F4A13">
              <w:rPr>
                <w:rFonts w:ascii="Univers LT 45 Light" w:hAnsi="Univers LT 45 Light" w:cs="Arial"/>
                <w:spacing w:val="0"/>
                <w:sz w:val="20"/>
              </w:rPr>
              <w:t>fine to medium sand, some silt [</w:t>
            </w:r>
            <w:r w:rsidR="007A7C74">
              <w:rPr>
                <w:rFonts w:ascii="Univers LT 45 Light" w:hAnsi="Univers LT 45 Light" w:cs="Arial"/>
                <w:spacing w:val="0"/>
                <w:sz w:val="20"/>
              </w:rPr>
              <w:t>Decomposed</w:t>
            </w:r>
            <w:r w:rsidR="002F4A13">
              <w:rPr>
                <w:rFonts w:ascii="Univers LT 45 Light" w:hAnsi="Univers LT 45 Light" w:cs="Arial"/>
                <w:spacing w:val="0"/>
                <w:sz w:val="20"/>
              </w:rPr>
              <w:t xml:space="preserve"> 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R</w:t>
            </w:r>
            <w:r w:rsidR="002F4A13">
              <w:rPr>
                <w:rFonts w:ascii="Univers LT 45 Light" w:hAnsi="Univers LT 45 Light" w:cs="Arial"/>
                <w:spacing w:val="0"/>
                <w:sz w:val="20"/>
              </w:rPr>
              <w:t>ock]</w:t>
            </w:r>
          </w:p>
        </w:tc>
        <w:tc>
          <w:tcPr>
            <w:tcW w:w="1151" w:type="dxa"/>
          </w:tcPr>
          <w:p w14:paraId="60999AD4" w14:textId="3AFD42F5" w:rsidR="0057264A" w:rsidRPr="001D1965" w:rsidRDefault="00F06EBB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Blocky</w:t>
            </w:r>
          </w:p>
        </w:tc>
        <w:tc>
          <w:tcPr>
            <w:tcW w:w="990" w:type="dxa"/>
          </w:tcPr>
          <w:p w14:paraId="7FD592A6" w14:textId="05CA238A" w:rsidR="0057264A" w:rsidRPr="001D1965" w:rsidRDefault="00AC718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</w:t>
            </w:r>
          </w:p>
        </w:tc>
        <w:tc>
          <w:tcPr>
            <w:tcW w:w="1339" w:type="dxa"/>
          </w:tcPr>
          <w:p w14:paraId="3F67F021" w14:textId="47455D5A" w:rsidR="0057264A" w:rsidRPr="001D1965" w:rsidRDefault="00522C88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(1</w:t>
            </w:r>
            <w:r w:rsidR="00A33BFF">
              <w:rPr>
                <w:rFonts w:ascii="Univers LT 45 Light" w:hAnsi="Univers LT 45 Light" w:cs="Arial"/>
                <w:spacing w:val="0"/>
                <w:sz w:val="20"/>
              </w:rPr>
              <w:t>), (</w:t>
            </w:r>
            <w:r w:rsidR="002F4A13">
              <w:rPr>
                <w:rFonts w:ascii="Univers LT 45 Light" w:hAnsi="Univers LT 45 Light" w:cs="Arial"/>
                <w:spacing w:val="0"/>
                <w:sz w:val="20"/>
              </w:rPr>
              <w:t>2</w:t>
            </w:r>
            <w:r w:rsidR="00A33BFF">
              <w:rPr>
                <w:rFonts w:ascii="Univers LT 45 Light" w:hAnsi="Univers LT 45 Light" w:cs="Arial"/>
                <w:spacing w:val="0"/>
                <w:sz w:val="20"/>
              </w:rPr>
              <w:t>), (</w:t>
            </w:r>
            <w:r w:rsidR="00EE6716">
              <w:rPr>
                <w:rFonts w:ascii="Univers LT 45 Light" w:hAnsi="Univers LT 45 Light" w:cs="Arial"/>
                <w:spacing w:val="0"/>
                <w:sz w:val="20"/>
              </w:rPr>
              <w:t>3)</w:t>
            </w:r>
          </w:p>
        </w:tc>
      </w:tr>
      <w:tr w:rsidR="00906E49" w:rsidRPr="001D1965" w14:paraId="14A3A8C7" w14:textId="77777777" w:rsidTr="00F37FCF">
        <w:trPr>
          <w:trHeight w:val="701"/>
          <w:jc w:val="center"/>
        </w:trPr>
        <w:tc>
          <w:tcPr>
            <w:tcW w:w="715" w:type="dxa"/>
          </w:tcPr>
          <w:p w14:paraId="483264C9" w14:textId="688597C8" w:rsidR="00906E49" w:rsidRDefault="0005022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6.5</w:t>
            </w:r>
          </w:p>
        </w:tc>
        <w:tc>
          <w:tcPr>
            <w:tcW w:w="939" w:type="dxa"/>
          </w:tcPr>
          <w:p w14:paraId="505159F8" w14:textId="6132282F" w:rsidR="00906E49" w:rsidRDefault="0005022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8.5</w:t>
            </w:r>
          </w:p>
        </w:tc>
        <w:tc>
          <w:tcPr>
            <w:tcW w:w="2456" w:type="dxa"/>
          </w:tcPr>
          <w:p w14:paraId="5BF56EF6" w14:textId="6D46F1D9" w:rsidR="00906E49" w:rsidRDefault="00050222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3</w:t>
            </w:r>
            <w:r w:rsidR="0084181F">
              <w:rPr>
                <w:rFonts w:ascii="Univers LT 45 Light" w:hAnsi="Univers LT 45 Light" w:cs="Arial"/>
                <w:spacing w:val="0"/>
                <w:sz w:val="20"/>
              </w:rPr>
              <w:t xml:space="preserve">.5YR 4/3 Reddish brown </w:t>
            </w:r>
          </w:p>
        </w:tc>
        <w:tc>
          <w:tcPr>
            <w:tcW w:w="1195" w:type="dxa"/>
          </w:tcPr>
          <w:p w14:paraId="71AEB479" w14:textId="7D193AE5" w:rsidR="00906E49" w:rsidRDefault="00966BA0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564E6F61" w14:textId="4BF551C9" w:rsidR="00906E49" w:rsidRDefault="00966BA0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1A13CBF6" w14:textId="559E09C7" w:rsidR="00906E49" w:rsidRDefault="00966BA0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Angular COBBLES, some </w:t>
            </w:r>
            <w:r w:rsidR="0084181F">
              <w:rPr>
                <w:rFonts w:ascii="Univers LT 45 Light" w:hAnsi="Univers LT 45 Light" w:cs="Arial"/>
                <w:spacing w:val="0"/>
                <w:sz w:val="20"/>
              </w:rPr>
              <w:t>fine to coarse gravel, trace fine to coarse sand, trace silt [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W</w:t>
            </w:r>
            <w:r w:rsidR="0084181F">
              <w:rPr>
                <w:rFonts w:ascii="Univers LT 45 Light" w:hAnsi="Univers LT 45 Light" w:cs="Arial"/>
                <w:spacing w:val="0"/>
                <w:sz w:val="20"/>
              </w:rPr>
              <w:t xml:space="preserve">eathered 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R</w:t>
            </w:r>
            <w:r w:rsidR="0084181F">
              <w:rPr>
                <w:rFonts w:ascii="Univers LT 45 Light" w:hAnsi="Univers LT 45 Light" w:cs="Arial"/>
                <w:spacing w:val="0"/>
                <w:sz w:val="20"/>
              </w:rPr>
              <w:t>ock]</w:t>
            </w:r>
          </w:p>
        </w:tc>
        <w:tc>
          <w:tcPr>
            <w:tcW w:w="1151" w:type="dxa"/>
          </w:tcPr>
          <w:p w14:paraId="0484492E" w14:textId="69812A6B" w:rsidR="00906E49" w:rsidRDefault="00966BA0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Platy</w:t>
            </w:r>
          </w:p>
        </w:tc>
        <w:tc>
          <w:tcPr>
            <w:tcW w:w="990" w:type="dxa"/>
          </w:tcPr>
          <w:p w14:paraId="61F80EA6" w14:textId="622D40BB" w:rsidR="00906E49" w:rsidRDefault="00966BA0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</w:t>
            </w:r>
          </w:p>
        </w:tc>
        <w:tc>
          <w:tcPr>
            <w:tcW w:w="1339" w:type="dxa"/>
          </w:tcPr>
          <w:p w14:paraId="0456E534" w14:textId="045A79F3" w:rsidR="00906E49" w:rsidRDefault="00966BA0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(4)</w:t>
            </w:r>
          </w:p>
        </w:tc>
      </w:tr>
    </w:tbl>
    <w:p w14:paraId="2D56F048" w14:textId="19BC1410" w:rsidR="00F35026" w:rsidRPr="001D1965" w:rsidRDefault="00F35026"/>
    <w:p w14:paraId="5469EFF4" w14:textId="7DD8D11F" w:rsidR="00D752FE" w:rsidRPr="001D1965" w:rsidRDefault="00D752FE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680"/>
      </w:tblGrid>
      <w:tr w:rsidR="00A2706A" w:rsidRPr="001D1965" w14:paraId="3FECD7BE" w14:textId="77777777" w:rsidTr="00AB132C">
        <w:tc>
          <w:tcPr>
            <w:tcW w:w="13680" w:type="dxa"/>
          </w:tcPr>
          <w:p w14:paraId="6F703D4E" w14:textId="19E84621" w:rsidR="00A2706A" w:rsidRPr="001D1965" w:rsidRDefault="00A2706A">
            <w:pPr>
              <w:rPr>
                <w:rFonts w:ascii="Univers LT 45 Light" w:hAnsi="Univers LT 45 Light"/>
                <w:b/>
              </w:rPr>
            </w:pPr>
            <w:r w:rsidRPr="001D1965">
              <w:rPr>
                <w:rFonts w:ascii="Univers LT 45 Light" w:hAnsi="Univers LT 45 Light"/>
                <w:b/>
              </w:rPr>
              <w:t>Notes:</w:t>
            </w:r>
          </w:p>
        </w:tc>
      </w:tr>
      <w:tr w:rsidR="00A2706A" w14:paraId="0CC52EB9" w14:textId="77777777" w:rsidTr="00AB132C">
        <w:trPr>
          <w:trHeight w:val="720"/>
        </w:trPr>
        <w:tc>
          <w:tcPr>
            <w:tcW w:w="13680" w:type="dxa"/>
          </w:tcPr>
          <w:p w14:paraId="7A25FAA6" w14:textId="2AE91BE4" w:rsidR="0016172A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(1)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522C88" w:rsidRPr="004C29C6">
              <w:rPr>
                <w:rFonts w:ascii="Univers LT 45 Light" w:hAnsi="Univers LT 45 Light"/>
                <w:sz w:val="20"/>
              </w:rPr>
              <w:t xml:space="preserve">Roots extend to </w:t>
            </w:r>
            <w:r w:rsidR="00050222">
              <w:rPr>
                <w:rFonts w:ascii="Univers LT 45 Light" w:hAnsi="Univers LT 45 Light"/>
                <w:sz w:val="20"/>
              </w:rPr>
              <w:t>34</w:t>
            </w:r>
            <w:r w:rsidR="008A7033" w:rsidRPr="004C29C6">
              <w:rPr>
                <w:rFonts w:ascii="Univers LT 45 Light" w:hAnsi="Univers LT 45 Light"/>
                <w:sz w:val="20"/>
              </w:rPr>
              <w:t xml:space="preserve"> inches below ground surface (</w:t>
            </w:r>
            <w:proofErr w:type="spellStart"/>
            <w:r w:rsidR="008A7033" w:rsidRPr="004C29C6">
              <w:rPr>
                <w:rFonts w:ascii="Univers LT 45 Light" w:hAnsi="Univers LT 45 Light"/>
                <w:sz w:val="20"/>
              </w:rPr>
              <w:t>bgs</w:t>
            </w:r>
            <w:proofErr w:type="spellEnd"/>
            <w:r w:rsidR="008A7033" w:rsidRPr="004C29C6">
              <w:rPr>
                <w:rFonts w:ascii="Univers LT 45 Light" w:hAnsi="Univers LT 45 Light"/>
                <w:sz w:val="20"/>
              </w:rPr>
              <w:t>).</w:t>
            </w:r>
          </w:p>
          <w:p w14:paraId="6A76E141" w14:textId="6415E0CF" w:rsidR="002F4A13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(2)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2F4A13" w:rsidRPr="004C29C6">
              <w:rPr>
                <w:rFonts w:ascii="Univers LT 45 Light" w:hAnsi="Univers LT 45 Light"/>
                <w:sz w:val="20"/>
              </w:rPr>
              <w:t xml:space="preserve">Hard </w:t>
            </w:r>
            <w:proofErr w:type="spellStart"/>
            <w:r w:rsidR="002F4A13" w:rsidRPr="004C29C6">
              <w:rPr>
                <w:rFonts w:ascii="Univers LT 45 Light" w:hAnsi="Univers LT 45 Light"/>
                <w:sz w:val="20"/>
              </w:rPr>
              <w:t>rippability</w:t>
            </w:r>
            <w:proofErr w:type="spellEnd"/>
            <w:r w:rsidR="002F4A13" w:rsidRPr="004C29C6">
              <w:rPr>
                <w:rFonts w:ascii="Univers LT 45 Light" w:hAnsi="Univers LT 45 Light"/>
                <w:sz w:val="20"/>
              </w:rPr>
              <w:t xml:space="preserve"> at </w:t>
            </w:r>
            <w:r w:rsidR="00050222">
              <w:rPr>
                <w:rFonts w:ascii="Univers LT 45 Light" w:hAnsi="Univers LT 45 Light"/>
                <w:sz w:val="20"/>
              </w:rPr>
              <w:t>4</w:t>
            </w:r>
            <w:r w:rsidR="002F4A13" w:rsidRPr="004C29C6">
              <w:rPr>
                <w:rFonts w:ascii="Univers LT 45 Light" w:hAnsi="Univers LT 45 Light"/>
                <w:sz w:val="20"/>
              </w:rPr>
              <w:t xml:space="preserve"> feet</w:t>
            </w:r>
            <w:r w:rsidR="008A7033" w:rsidRPr="004C29C6">
              <w:rPr>
                <w:rFonts w:ascii="Univers LT 45 Light" w:hAnsi="Univers LT 45 Light"/>
                <w:sz w:val="20"/>
              </w:rPr>
              <w:t xml:space="preserve"> </w:t>
            </w:r>
            <w:proofErr w:type="spellStart"/>
            <w:r w:rsidR="008A7033" w:rsidRPr="004C29C6">
              <w:rPr>
                <w:rFonts w:ascii="Univers LT 45 Light" w:hAnsi="Univers LT 45 Light"/>
                <w:sz w:val="20"/>
              </w:rPr>
              <w:t>bgs</w:t>
            </w:r>
            <w:proofErr w:type="spellEnd"/>
            <w:r w:rsidR="008A7033" w:rsidRPr="004C29C6">
              <w:rPr>
                <w:rFonts w:ascii="Univers LT 45 Light" w:hAnsi="Univers LT 45 Light"/>
                <w:sz w:val="20"/>
              </w:rPr>
              <w:t>.</w:t>
            </w:r>
          </w:p>
          <w:p w14:paraId="7240A369" w14:textId="796F46FE" w:rsidR="00EE6716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(3)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AC7182" w:rsidRPr="004C29C6">
              <w:rPr>
                <w:rFonts w:ascii="Univers LT 45 Light" w:hAnsi="Univers LT 45 Light"/>
                <w:sz w:val="20"/>
              </w:rPr>
              <w:t xml:space="preserve">Mottling at interface </w:t>
            </w:r>
            <w:r w:rsidR="00443FBA" w:rsidRPr="004C29C6">
              <w:rPr>
                <w:rFonts w:ascii="Univers LT 45 Light" w:hAnsi="Univers LT 45 Light"/>
                <w:sz w:val="20"/>
              </w:rPr>
              <w:t>between above layer</w:t>
            </w:r>
            <w:r w:rsidR="00E90340" w:rsidRPr="004C29C6">
              <w:rPr>
                <w:rFonts w:ascii="Univers LT 45 Light" w:hAnsi="Univers LT 45 Light"/>
                <w:sz w:val="20"/>
              </w:rPr>
              <w:t xml:space="preserve"> only in gray soil.</w:t>
            </w:r>
          </w:p>
          <w:p w14:paraId="44339F2B" w14:textId="3B7A4A1D" w:rsidR="00FC386B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(4)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FC386B" w:rsidRPr="004C29C6">
              <w:rPr>
                <w:rFonts w:ascii="Univers LT 45 Light" w:hAnsi="Univers LT 45 Light"/>
                <w:sz w:val="20"/>
              </w:rPr>
              <w:t>Bucket refusal at</w:t>
            </w:r>
            <w:r w:rsidR="00050222">
              <w:rPr>
                <w:rFonts w:ascii="Univers LT 45 Light" w:hAnsi="Univers LT 45 Light"/>
                <w:sz w:val="20"/>
              </w:rPr>
              <w:t>8.5</w:t>
            </w:r>
            <w:r w:rsidR="00FC386B" w:rsidRPr="004C29C6">
              <w:rPr>
                <w:rFonts w:ascii="Univers LT 45 Light" w:hAnsi="Univers LT 45 Light"/>
                <w:sz w:val="20"/>
              </w:rPr>
              <w:t>feet</w:t>
            </w:r>
            <w:r w:rsidR="008A7033" w:rsidRPr="004C29C6">
              <w:rPr>
                <w:rFonts w:ascii="Univers LT 45 Light" w:hAnsi="Univers LT 45 Light"/>
                <w:sz w:val="20"/>
              </w:rPr>
              <w:t>.</w:t>
            </w:r>
            <w:r w:rsidR="00C13195" w:rsidRPr="004C29C6">
              <w:rPr>
                <w:rFonts w:ascii="Univers LT 45 Light" w:hAnsi="Univers LT 45 Light"/>
                <w:sz w:val="20"/>
              </w:rPr>
              <w:t xml:space="preserve"> Water not observed. </w:t>
            </w:r>
          </w:p>
          <w:p w14:paraId="7C1D57FB" w14:textId="49B7E70E" w:rsidR="008A7033" w:rsidRPr="008A7033" w:rsidRDefault="008A7033" w:rsidP="008A7033">
            <w:pPr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*Seasonal high groundwater depth noted from mottling</w:t>
            </w:r>
          </w:p>
        </w:tc>
      </w:tr>
    </w:tbl>
    <w:p w14:paraId="2F6299D6" w14:textId="06419E65" w:rsidR="00D752FE" w:rsidRDefault="00D752FE" w:rsidP="00CB477E">
      <w:pPr>
        <w:tabs>
          <w:tab w:val="left" w:pos="4008"/>
        </w:tabs>
      </w:pPr>
    </w:p>
    <w:p w14:paraId="5310AFF0" w14:textId="423A782F" w:rsidR="0019517E" w:rsidRDefault="0019517E" w:rsidP="0019517E">
      <w:pPr>
        <w:tabs>
          <w:tab w:val="left" w:pos="4008"/>
        </w:tabs>
      </w:pPr>
      <w:r>
        <w:tab/>
      </w:r>
    </w:p>
    <w:p w14:paraId="03E4545F" w14:textId="77777777" w:rsidR="0093663C" w:rsidRDefault="0093663C" w:rsidP="0019517E">
      <w:pPr>
        <w:tabs>
          <w:tab w:val="left" w:pos="4008"/>
        </w:tabs>
      </w:pPr>
    </w:p>
    <w:p w14:paraId="3F6386B9" w14:textId="77777777" w:rsidR="0093663C" w:rsidRDefault="0093663C" w:rsidP="0019517E">
      <w:pPr>
        <w:tabs>
          <w:tab w:val="left" w:pos="4008"/>
        </w:tabs>
      </w:pPr>
    </w:p>
    <w:p w14:paraId="3D2ACB86" w14:textId="77777777" w:rsidR="00382E7B" w:rsidRDefault="00382E7B" w:rsidP="00791F82">
      <w:pPr>
        <w:pStyle w:val="Title"/>
        <w:tabs>
          <w:tab w:val="center" w:pos="5400"/>
          <w:tab w:val="left" w:pos="9255"/>
        </w:tabs>
        <w:jc w:val="left"/>
        <w:rPr>
          <w:sz w:val="24"/>
        </w:rPr>
      </w:pPr>
    </w:p>
    <w:p w14:paraId="53762C63" w14:textId="3EB4E7BB" w:rsidR="0093663C" w:rsidRPr="001D1965" w:rsidRDefault="0093663C" w:rsidP="00E17A48">
      <w:pPr>
        <w:pStyle w:val="Title"/>
        <w:tabs>
          <w:tab w:val="center" w:pos="5400"/>
          <w:tab w:val="left" w:pos="9255"/>
        </w:tabs>
        <w:rPr>
          <w:sz w:val="24"/>
        </w:rPr>
      </w:pPr>
      <w:r>
        <w:rPr>
          <w:sz w:val="24"/>
        </w:rPr>
        <w:lastRenderedPageBreak/>
        <w:t xml:space="preserve">TEST </w:t>
      </w:r>
      <w:r w:rsidRPr="001D1965">
        <w:rPr>
          <w:sz w:val="24"/>
        </w:rPr>
        <w:t xml:space="preserve">PIT NO. </w:t>
      </w:r>
      <w:r>
        <w:rPr>
          <w:sz w:val="24"/>
        </w:rPr>
        <w:t>02</w:t>
      </w:r>
    </w:p>
    <w:p w14:paraId="7791A8CE" w14:textId="77777777" w:rsidR="0093663C" w:rsidRPr="001D1965" w:rsidRDefault="0093663C">
      <w:pPr>
        <w:tabs>
          <w:tab w:val="left" w:pos="1170"/>
        </w:tabs>
        <w:rPr>
          <w:rFonts w:ascii="Univers LT 45 Light" w:hAnsi="Univers LT 45 Light"/>
          <w:b/>
          <w:sz w:val="8"/>
        </w:rPr>
      </w:pPr>
      <w:r w:rsidRPr="001D1965">
        <w:rPr>
          <w:rFonts w:ascii="Univers LT 45 Light" w:hAnsi="Univers LT 45 Light"/>
          <w:sz w:val="20"/>
        </w:rPr>
        <w:tab/>
      </w:r>
    </w:p>
    <w:tbl>
      <w:tblPr>
        <w:tblStyle w:val="PlainTable2"/>
        <w:tblW w:w="13580" w:type="dxa"/>
        <w:jc w:val="center"/>
        <w:tblLayout w:type="fixed"/>
        <w:tblLook w:val="0000" w:firstRow="0" w:lastRow="0" w:firstColumn="0" w:lastColumn="0" w:noHBand="0" w:noVBand="0"/>
      </w:tblPr>
      <w:tblGrid>
        <w:gridCol w:w="1430"/>
        <w:gridCol w:w="1170"/>
        <w:gridCol w:w="2160"/>
        <w:gridCol w:w="2653"/>
        <w:gridCol w:w="1366"/>
        <w:gridCol w:w="800"/>
        <w:gridCol w:w="4001"/>
      </w:tblGrid>
      <w:tr w:rsidR="00050222" w:rsidRPr="001D1965" w14:paraId="540576DD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A05D4AF" w14:textId="44F412A8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b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Project No.: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tcBorders>
              <w:top w:val="single" w:sz="8" w:space="0" w:color="auto"/>
            </w:tcBorders>
            <w:vAlign w:val="center"/>
          </w:tcPr>
          <w:p w14:paraId="3CBCFC24" w14:textId="5D89E6CE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123456789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tcBorders>
              <w:top w:val="single" w:sz="8" w:space="0" w:color="auto"/>
            </w:tcBorders>
            <w:vAlign w:val="center"/>
          </w:tcPr>
          <w:p w14:paraId="3921BE41" w14:textId="555FFEFF" w:rsidR="00050222" w:rsidRPr="001D1965" w:rsidRDefault="00050222" w:rsidP="00050222">
            <w:pPr>
              <w:pStyle w:val="Date"/>
            </w:pPr>
            <w:r w:rsidRPr="001D1965">
              <w:rPr>
                <w:b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E8CA0E6" w14:textId="717577BC" w:rsidR="00050222" w:rsidRPr="001D1965" w:rsidRDefault="00050222" w:rsidP="00050222">
            <w:pPr>
              <w:pStyle w:val="Date"/>
            </w:pPr>
            <w:r>
              <w:t>15</w:t>
            </w:r>
            <w:r w:rsidRPr="001D1965">
              <w:t xml:space="preserve"> </w:t>
            </w:r>
            <w:r>
              <w:t>Jan</w:t>
            </w:r>
            <w:r w:rsidR="004D19CB">
              <w:t>,</w:t>
            </w:r>
            <w:r w:rsidRPr="001D1965">
              <w:t xml:space="preserve"> 202</w:t>
            </w:r>
            <w:r>
              <w:t>5</w:t>
            </w:r>
          </w:p>
        </w:tc>
      </w:tr>
      <w:tr w:rsidR="00050222" w:rsidRPr="001D1965" w14:paraId="5F080375" w14:textId="77777777" w:rsidTr="00AB132C">
        <w:trPr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left w:val="single" w:sz="8" w:space="0" w:color="auto"/>
            </w:tcBorders>
            <w:vAlign w:val="center"/>
          </w:tcPr>
          <w:p w14:paraId="70ADD7EB" w14:textId="4AFE6E4E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Project: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vAlign w:val="center"/>
          </w:tcPr>
          <w:p w14:paraId="58415831" w14:textId="65A18B6B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Construction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5DE13986" w14:textId="06088DDE" w:rsidR="00050222" w:rsidRPr="001D1965" w:rsidRDefault="00050222" w:rsidP="00050222">
            <w:pPr>
              <w:pStyle w:val="Heading2"/>
              <w:spacing w:line="240" w:lineRule="auto"/>
              <w:rPr>
                <w:rFonts w:ascii="Univers LT 45 Light" w:hAnsi="Univers LT 45 Light"/>
              </w:rPr>
            </w:pPr>
            <w:r w:rsidRPr="001D1965">
              <w:rPr>
                <w:rFonts w:ascii="Univers LT 45 Light" w:hAnsi="Univers LT 45 Light"/>
              </w:rPr>
              <w:t>Location: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right w:val="single" w:sz="8" w:space="0" w:color="auto"/>
            </w:tcBorders>
            <w:vAlign w:val="center"/>
          </w:tcPr>
          <w:p w14:paraId="2468AED6" w14:textId="0B67ACB0" w:rsidR="00050222" w:rsidRPr="001D1965" w:rsidRDefault="00050222" w:rsidP="00050222">
            <w:pPr>
              <w:pStyle w:val="Heading2"/>
              <w:spacing w:line="240" w:lineRule="auto"/>
              <w:rPr>
                <w:rFonts w:ascii="Univers LT 45 Light" w:hAnsi="Univers LT 45 Light"/>
                <w:b w:val="0"/>
              </w:rPr>
            </w:pPr>
            <w:r>
              <w:rPr>
                <w:rFonts w:ascii="Univers LT 45 Light" w:hAnsi="Univers LT 45 Light"/>
                <w:b w:val="0"/>
              </w:rPr>
              <w:t>Somewhere</w:t>
            </w:r>
          </w:p>
        </w:tc>
      </w:tr>
      <w:tr w:rsidR="00050222" w:rsidRPr="001D1965" w14:paraId="483D678F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17996CA" w14:textId="189302EE" w:rsidR="00050222" w:rsidRPr="001D1965" w:rsidRDefault="00050222" w:rsidP="00050222">
            <w:pPr>
              <w:pStyle w:val="ProjectName"/>
              <w:spacing w:line="240" w:lineRule="auto"/>
              <w:rPr>
                <w:b/>
              </w:rPr>
            </w:pPr>
            <w:r w:rsidRPr="001D1965">
              <w:rPr>
                <w:b/>
              </w:rPr>
              <w:t>Client: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tcBorders>
              <w:bottom w:val="single" w:sz="8" w:space="0" w:color="auto"/>
            </w:tcBorders>
            <w:vAlign w:val="center"/>
          </w:tcPr>
          <w:p w14:paraId="409AA3D1" w14:textId="7BD03FD9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Construction 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tcBorders>
              <w:bottom w:val="single" w:sz="8" w:space="0" w:color="auto"/>
            </w:tcBorders>
            <w:vAlign w:val="center"/>
          </w:tcPr>
          <w:p w14:paraId="078B5A01" w14:textId="3062E993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Logged By: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8087A03" w14:textId="7D9F5829" w:rsidR="00050222" w:rsidRPr="001D1965" w:rsidRDefault="00050222" w:rsidP="00050222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 xml:space="preserve">Someone </w:t>
            </w:r>
          </w:p>
        </w:tc>
      </w:tr>
      <w:tr w:rsidR="00050222" w:rsidRPr="001D1965" w14:paraId="503F6F22" w14:textId="77777777" w:rsidTr="00AB132C">
        <w:trPr>
          <w:trHeight w:val="3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6BAA1B4" w14:textId="343B74FD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Excavation Contractor:</w:t>
            </w:r>
            <w:r w:rsidRPr="001D1965"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gridSpan w:val="2"/>
            <w:tcBorders>
              <w:top w:val="single" w:sz="8" w:space="0" w:color="auto"/>
            </w:tcBorders>
            <w:vAlign w:val="center"/>
          </w:tcPr>
          <w:p w14:paraId="70DA5E8A" w14:textId="774EF465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>Ground Excavation</w:t>
            </w:r>
            <w:r>
              <w:rPr>
                <w:sz w:val="20"/>
              </w:rPr>
              <w:t xml:space="preserve"> 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top w:val="single" w:sz="8" w:space="0" w:color="auto"/>
            </w:tcBorders>
            <w:vAlign w:val="center"/>
          </w:tcPr>
          <w:p w14:paraId="0469C08F" w14:textId="241F3651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 xml:space="preserve">Surface Elevation: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80CDB21" w14:textId="5277D2A8" w:rsidR="00050222" w:rsidRPr="001D1965" w:rsidRDefault="00050222" w:rsidP="00050222">
            <w:pPr>
              <w:pStyle w:val="Header"/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>35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.6</w:t>
            </w:r>
            <w:r w:rsidRPr="001D1965">
              <w:rPr>
                <w:sz w:val="20"/>
              </w:rPr>
              <w:t xml:space="preserve"> feet (</w:t>
            </w:r>
            <w:r>
              <w:rPr>
                <w:sz w:val="20"/>
              </w:rPr>
              <w:t>NAVD88</w:t>
            </w:r>
            <w:r w:rsidRPr="001D1965">
              <w:rPr>
                <w:sz w:val="20"/>
              </w:rPr>
              <w:t>)</w:t>
            </w:r>
          </w:p>
        </w:tc>
      </w:tr>
      <w:tr w:rsidR="00050222" w:rsidRPr="001D1965" w14:paraId="630F8EEA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C9745A4" w14:textId="02853A96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Excavation Equipment:</w:t>
            </w:r>
            <w:r w:rsidRPr="001D1965"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gridSpan w:val="2"/>
            <w:tcBorders>
              <w:bottom w:val="single" w:sz="8" w:space="0" w:color="auto"/>
            </w:tcBorders>
            <w:vAlign w:val="center"/>
          </w:tcPr>
          <w:p w14:paraId="425779B2" w14:textId="4CB1F7A8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>Excavator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bottom w:val="single" w:sz="8" w:space="0" w:color="auto"/>
            </w:tcBorders>
            <w:vAlign w:val="center"/>
          </w:tcPr>
          <w:p w14:paraId="30E488B1" w14:textId="7F20EEE4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b/>
                <w:sz w:val="20"/>
              </w:rPr>
              <w:t xml:space="preserve">Completion Depth: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A5CBEC6" w14:textId="2BDEDBC7" w:rsidR="00050222" w:rsidRPr="001D1965" w:rsidRDefault="00050222" w:rsidP="0005022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 xml:space="preserve">8.5 </w:t>
            </w:r>
            <w:r w:rsidRPr="001D1965">
              <w:rPr>
                <w:sz w:val="20"/>
              </w:rPr>
              <w:t>feet</w:t>
            </w:r>
          </w:p>
        </w:tc>
      </w:tr>
      <w:tr w:rsidR="006337CE" w:rsidRPr="001D1965" w14:paraId="44A844F9" w14:textId="77777777" w:rsidTr="00AB132C">
        <w:trPr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6EA90CE" w14:textId="2D02C1B1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Groundwater Depth: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tcBorders>
              <w:top w:val="single" w:sz="8" w:space="0" w:color="auto"/>
              <w:left w:val="nil"/>
              <w:bottom w:val="single" w:sz="4" w:space="0" w:color="7F7F7F" w:themeColor="text1" w:themeTint="80"/>
            </w:tcBorders>
            <w:vAlign w:val="center"/>
          </w:tcPr>
          <w:p w14:paraId="4FC21AF5" w14:textId="2A97F5AE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First Encountered: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tcBorders>
              <w:top w:val="single" w:sz="8" w:space="0" w:color="auto"/>
              <w:left w:val="nil"/>
              <w:bottom w:val="single" w:sz="4" w:space="0" w:color="7F7F7F" w:themeColor="text1" w:themeTint="80"/>
            </w:tcBorders>
            <w:vAlign w:val="center"/>
          </w:tcPr>
          <w:p w14:paraId="649106F6" w14:textId="2A5228C0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Not Encountered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6" w:type="dxa"/>
            <w:gridSpan w:val="2"/>
            <w:vMerge w:val="restart"/>
            <w:tcBorders>
              <w:top w:val="single" w:sz="8" w:space="0" w:color="auto"/>
            </w:tcBorders>
            <w:vAlign w:val="center"/>
          </w:tcPr>
          <w:p w14:paraId="2AC50307" w14:textId="60644358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 xml:space="preserve"> Groundwater Elevation: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3120074" w14:textId="065BFF19" w:rsidR="006337CE" w:rsidRPr="001D1965" w:rsidRDefault="006337CE" w:rsidP="006337CE">
            <w:pPr>
              <w:pStyle w:val="Header"/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>232.5 feet (NAVD88)</w:t>
            </w:r>
          </w:p>
        </w:tc>
      </w:tr>
      <w:tr w:rsidR="006337CE" w:rsidRPr="001D1965" w14:paraId="701DE670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066ACE57" w14:textId="77777777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tcBorders>
              <w:bottom w:val="single" w:sz="4" w:space="0" w:color="auto"/>
            </w:tcBorders>
            <w:vAlign w:val="center"/>
          </w:tcPr>
          <w:p w14:paraId="4A7A96D4" w14:textId="06E0E06E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End of Excavation: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tcBorders>
              <w:left w:val="nil"/>
              <w:bottom w:val="single" w:sz="4" w:space="0" w:color="auto"/>
            </w:tcBorders>
            <w:vAlign w:val="center"/>
          </w:tcPr>
          <w:p w14:paraId="5BF917D5" w14:textId="5445C882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Not Encountered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E1437E4" w14:textId="77777777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68B12D25" w14:textId="01393FFE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>232.5 feet (NAVD88)</w:t>
            </w:r>
          </w:p>
        </w:tc>
      </w:tr>
      <w:tr w:rsidR="006337CE" w:rsidRPr="001D1965" w14:paraId="3A46B3EB" w14:textId="77777777" w:rsidTr="00AB132C">
        <w:trPr>
          <w:trHeight w:hRule="exact" w:val="32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61E5C82" w14:textId="2C006E47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rFonts w:cs="Arial"/>
                <w:b/>
                <w:spacing w:val="0"/>
                <w:sz w:val="20"/>
              </w:rPr>
              <w:t>Seasonal High Groundwater Depth</w:t>
            </w:r>
            <w:r>
              <w:rPr>
                <w:rFonts w:cs="Arial"/>
                <w:b/>
                <w:spacing w:val="0"/>
                <w:sz w:val="20"/>
              </w:rPr>
              <w:t>*</w:t>
            </w:r>
            <w:r w:rsidRPr="001D1965">
              <w:rPr>
                <w:rFonts w:cs="Arial"/>
                <w:b/>
                <w:spacing w:val="0"/>
                <w:sz w:val="20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3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15CFD0F4" w14:textId="5C5AFB75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about 1 foot 6 inches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bottom w:val="single" w:sz="8" w:space="0" w:color="auto"/>
            </w:tcBorders>
            <w:vAlign w:val="center"/>
          </w:tcPr>
          <w:p w14:paraId="608FDF6E" w14:textId="6C8761F7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SHGW Elevation: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A7B610C" w14:textId="012B6ABF" w:rsidR="006337CE" w:rsidRPr="001D1965" w:rsidRDefault="006337CE" w:rsidP="006337C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about 35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.1 feet (NAVD88)</w:t>
            </w:r>
          </w:p>
        </w:tc>
      </w:tr>
    </w:tbl>
    <w:p w14:paraId="45711ECE" w14:textId="77777777" w:rsidR="0093663C" w:rsidRPr="001D1965" w:rsidRDefault="0093663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939"/>
        <w:gridCol w:w="2456"/>
        <w:gridCol w:w="1195"/>
        <w:gridCol w:w="1770"/>
        <w:gridCol w:w="3289"/>
        <w:gridCol w:w="1151"/>
        <w:gridCol w:w="990"/>
        <w:gridCol w:w="1339"/>
      </w:tblGrid>
      <w:tr w:rsidR="0093663C" w:rsidRPr="001D1965" w14:paraId="5B4D8C98" w14:textId="77777777" w:rsidTr="00F37FCF">
        <w:trPr>
          <w:jc w:val="center"/>
        </w:trPr>
        <w:tc>
          <w:tcPr>
            <w:tcW w:w="1654" w:type="dxa"/>
            <w:gridSpan w:val="2"/>
            <w:shd w:val="clear" w:color="auto" w:fill="DBE5F1" w:themeFill="accent1" w:themeFillTint="33"/>
          </w:tcPr>
          <w:p w14:paraId="1FB795E9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Depth (feet)</w:t>
            </w:r>
          </w:p>
        </w:tc>
        <w:tc>
          <w:tcPr>
            <w:tcW w:w="2456" w:type="dxa"/>
            <w:vMerge w:val="restart"/>
            <w:shd w:val="clear" w:color="auto" w:fill="DBE5F1" w:themeFill="accent1" w:themeFillTint="33"/>
          </w:tcPr>
          <w:p w14:paraId="60FED3A6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Munsell Color</w:t>
            </w:r>
          </w:p>
        </w:tc>
        <w:tc>
          <w:tcPr>
            <w:tcW w:w="2965" w:type="dxa"/>
            <w:gridSpan w:val="2"/>
            <w:shd w:val="clear" w:color="auto" w:fill="DBE5F1" w:themeFill="accent1" w:themeFillTint="33"/>
          </w:tcPr>
          <w:p w14:paraId="2B0A7680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Mottling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</w:tcPr>
          <w:p w14:paraId="4B70D541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 xml:space="preserve"> Soil Classification</w:t>
            </w:r>
          </w:p>
        </w:tc>
        <w:tc>
          <w:tcPr>
            <w:tcW w:w="1151" w:type="dxa"/>
            <w:vMerge w:val="restart"/>
            <w:shd w:val="clear" w:color="auto" w:fill="DBE5F1" w:themeFill="accent1" w:themeFillTint="33"/>
          </w:tcPr>
          <w:p w14:paraId="42B206C4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Structure</w:t>
            </w:r>
          </w:p>
        </w:tc>
        <w:tc>
          <w:tcPr>
            <w:tcW w:w="990" w:type="dxa"/>
            <w:vMerge w:val="restart"/>
            <w:shd w:val="clear" w:color="auto" w:fill="DBE5F1" w:themeFill="accent1" w:themeFillTint="33"/>
          </w:tcPr>
          <w:p w14:paraId="42BA531D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Water Content</w:t>
            </w:r>
          </w:p>
        </w:tc>
        <w:tc>
          <w:tcPr>
            <w:tcW w:w="1339" w:type="dxa"/>
            <w:vMerge w:val="restart"/>
            <w:shd w:val="clear" w:color="auto" w:fill="DBE5F1" w:themeFill="accent1" w:themeFillTint="33"/>
          </w:tcPr>
          <w:p w14:paraId="01134513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Notes</w:t>
            </w:r>
          </w:p>
        </w:tc>
      </w:tr>
      <w:tr w:rsidR="0093663C" w:rsidRPr="001D1965" w14:paraId="6A390B9D" w14:textId="77777777" w:rsidTr="00F37FCF">
        <w:trPr>
          <w:jc w:val="center"/>
        </w:trPr>
        <w:tc>
          <w:tcPr>
            <w:tcW w:w="715" w:type="dxa"/>
            <w:shd w:val="clear" w:color="auto" w:fill="DBE5F1" w:themeFill="accent1" w:themeFillTint="33"/>
          </w:tcPr>
          <w:p w14:paraId="491780E1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Top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14:paraId="25B81EFE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Bottom</w:t>
            </w:r>
          </w:p>
        </w:tc>
        <w:tc>
          <w:tcPr>
            <w:tcW w:w="2456" w:type="dxa"/>
            <w:vMerge/>
            <w:shd w:val="clear" w:color="auto" w:fill="DBE5F1" w:themeFill="accent1" w:themeFillTint="33"/>
          </w:tcPr>
          <w:p w14:paraId="2389B54A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195" w:type="dxa"/>
            <w:shd w:val="clear" w:color="auto" w:fill="DBE5F1" w:themeFill="accent1" w:themeFillTint="33"/>
          </w:tcPr>
          <w:p w14:paraId="74FCA881" w14:textId="77777777" w:rsidR="0093663C" w:rsidRPr="001D1965" w:rsidRDefault="0093663C" w:rsidP="0016172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Contrast</w:t>
            </w:r>
          </w:p>
        </w:tc>
        <w:tc>
          <w:tcPr>
            <w:tcW w:w="1770" w:type="dxa"/>
            <w:shd w:val="clear" w:color="auto" w:fill="DBE5F1" w:themeFill="accent1" w:themeFillTint="33"/>
          </w:tcPr>
          <w:p w14:paraId="1BD947CA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Color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79A3CBA6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151" w:type="dxa"/>
            <w:vMerge/>
            <w:shd w:val="clear" w:color="auto" w:fill="DBE5F1" w:themeFill="accent1" w:themeFillTint="33"/>
          </w:tcPr>
          <w:p w14:paraId="1BC89325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990" w:type="dxa"/>
            <w:vMerge/>
            <w:shd w:val="clear" w:color="auto" w:fill="DBE5F1" w:themeFill="accent1" w:themeFillTint="33"/>
          </w:tcPr>
          <w:p w14:paraId="78C1C56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</w:tcPr>
          <w:p w14:paraId="3CBE43BA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</w:tr>
      <w:tr w:rsidR="0093663C" w:rsidRPr="001D1965" w14:paraId="19235062" w14:textId="77777777" w:rsidTr="00F37FCF">
        <w:trPr>
          <w:trHeight w:val="809"/>
          <w:jc w:val="center"/>
        </w:trPr>
        <w:tc>
          <w:tcPr>
            <w:tcW w:w="715" w:type="dxa"/>
          </w:tcPr>
          <w:p w14:paraId="297F6618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spacing w:val="0"/>
                <w:sz w:val="20"/>
              </w:rPr>
              <w:t>0</w:t>
            </w:r>
          </w:p>
        </w:tc>
        <w:tc>
          <w:tcPr>
            <w:tcW w:w="939" w:type="dxa"/>
          </w:tcPr>
          <w:p w14:paraId="177C7B51" w14:textId="2BDFBB00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0.</w:t>
            </w:r>
            <w:r w:rsidR="00050222">
              <w:rPr>
                <w:rFonts w:ascii="Univers LT 45 Light" w:hAnsi="Univers LT 45 Light" w:cs="Arial"/>
                <w:spacing w:val="0"/>
                <w:sz w:val="20"/>
              </w:rPr>
              <w:t>9</w:t>
            </w:r>
          </w:p>
        </w:tc>
        <w:tc>
          <w:tcPr>
            <w:tcW w:w="2456" w:type="dxa"/>
          </w:tcPr>
          <w:p w14:paraId="1D9388AD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5YR 4/3 Reddish brown </w:t>
            </w:r>
          </w:p>
        </w:tc>
        <w:tc>
          <w:tcPr>
            <w:tcW w:w="1195" w:type="dxa"/>
          </w:tcPr>
          <w:p w14:paraId="3FEF1BCE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530A8833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5617E89D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SILT, some fine to coarse gravel, some fine sand, trace roots [TOPSOIL]</w:t>
            </w:r>
          </w:p>
        </w:tc>
        <w:tc>
          <w:tcPr>
            <w:tcW w:w="1151" w:type="dxa"/>
          </w:tcPr>
          <w:p w14:paraId="6E43B1F0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Granular </w:t>
            </w:r>
          </w:p>
        </w:tc>
        <w:tc>
          <w:tcPr>
            <w:tcW w:w="990" w:type="dxa"/>
          </w:tcPr>
          <w:p w14:paraId="360E3B66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</w:t>
            </w:r>
          </w:p>
        </w:tc>
        <w:tc>
          <w:tcPr>
            <w:tcW w:w="1339" w:type="dxa"/>
          </w:tcPr>
          <w:p w14:paraId="5B099198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</w:p>
        </w:tc>
      </w:tr>
      <w:tr w:rsidR="0093663C" w:rsidRPr="001D1965" w14:paraId="00565342" w14:textId="77777777" w:rsidTr="00F37FCF">
        <w:trPr>
          <w:trHeight w:val="962"/>
          <w:jc w:val="center"/>
        </w:trPr>
        <w:tc>
          <w:tcPr>
            <w:tcW w:w="715" w:type="dxa"/>
          </w:tcPr>
          <w:p w14:paraId="7ACF831C" w14:textId="793D0F00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0.</w:t>
            </w:r>
            <w:r w:rsidR="00050222">
              <w:rPr>
                <w:rFonts w:ascii="Univers LT 45 Light" w:hAnsi="Univers LT 45 Light" w:cs="Arial"/>
                <w:spacing w:val="0"/>
                <w:sz w:val="20"/>
              </w:rPr>
              <w:t>9</w:t>
            </w:r>
          </w:p>
        </w:tc>
        <w:tc>
          <w:tcPr>
            <w:tcW w:w="939" w:type="dxa"/>
          </w:tcPr>
          <w:p w14:paraId="05E5BC44" w14:textId="5458520C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8.</w:t>
            </w:r>
            <w:r w:rsidR="00050222">
              <w:rPr>
                <w:rFonts w:ascii="Univers LT 45 Light" w:hAnsi="Univers LT 45 Light" w:cs="Arial"/>
                <w:spacing w:val="0"/>
                <w:sz w:val="20"/>
              </w:rPr>
              <w:t>9</w:t>
            </w:r>
          </w:p>
        </w:tc>
        <w:tc>
          <w:tcPr>
            <w:tcW w:w="2456" w:type="dxa"/>
          </w:tcPr>
          <w:p w14:paraId="5974302D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10R 3/4 Dusky red</w:t>
            </w:r>
          </w:p>
        </w:tc>
        <w:tc>
          <w:tcPr>
            <w:tcW w:w="1195" w:type="dxa"/>
          </w:tcPr>
          <w:p w14:paraId="5969266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31F256FE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39001C80" w14:textId="6C323253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Angular COBBLES, some fine to coarse gravel, trace fine sand, trace silt [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W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eathered 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R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>ock]</w:t>
            </w:r>
          </w:p>
        </w:tc>
        <w:tc>
          <w:tcPr>
            <w:tcW w:w="1151" w:type="dxa"/>
          </w:tcPr>
          <w:p w14:paraId="54522640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Platy</w:t>
            </w:r>
          </w:p>
        </w:tc>
        <w:tc>
          <w:tcPr>
            <w:tcW w:w="990" w:type="dxa"/>
          </w:tcPr>
          <w:p w14:paraId="6E925797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</w:t>
            </w:r>
          </w:p>
        </w:tc>
        <w:tc>
          <w:tcPr>
            <w:tcW w:w="1339" w:type="dxa"/>
          </w:tcPr>
          <w:p w14:paraId="7F371CBC" w14:textId="55E1EE09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(1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), (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>2), (3), (4)</w:t>
            </w:r>
          </w:p>
        </w:tc>
      </w:tr>
    </w:tbl>
    <w:p w14:paraId="0AC4C14E" w14:textId="77777777" w:rsidR="0093663C" w:rsidRPr="001D1965" w:rsidRDefault="0093663C"/>
    <w:p w14:paraId="393874E6" w14:textId="77777777" w:rsidR="0093663C" w:rsidRPr="001D1965" w:rsidRDefault="0093663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680"/>
      </w:tblGrid>
      <w:tr w:rsidR="0093663C" w:rsidRPr="001D1965" w14:paraId="29E706BB" w14:textId="77777777" w:rsidTr="00AB132C">
        <w:tc>
          <w:tcPr>
            <w:tcW w:w="13680" w:type="dxa"/>
          </w:tcPr>
          <w:p w14:paraId="45E9802D" w14:textId="77777777" w:rsidR="0093663C" w:rsidRPr="001D1965" w:rsidRDefault="0093663C">
            <w:pPr>
              <w:rPr>
                <w:rFonts w:ascii="Univers LT 45 Light" w:hAnsi="Univers LT 45 Light"/>
                <w:b/>
              </w:rPr>
            </w:pPr>
            <w:r w:rsidRPr="001D1965">
              <w:rPr>
                <w:rFonts w:ascii="Univers LT 45 Light" w:hAnsi="Univers LT 45 Light"/>
                <w:b/>
              </w:rPr>
              <w:t>Notes:</w:t>
            </w:r>
          </w:p>
        </w:tc>
      </w:tr>
      <w:tr w:rsidR="0093663C" w14:paraId="19A0941D" w14:textId="77777777" w:rsidTr="00AB132C">
        <w:trPr>
          <w:trHeight w:val="720"/>
        </w:trPr>
        <w:tc>
          <w:tcPr>
            <w:tcW w:w="13680" w:type="dxa"/>
          </w:tcPr>
          <w:p w14:paraId="1EF9F93F" w14:textId="2E0609D2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(1)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>Roots extend to 2</w:t>
            </w:r>
            <w:r w:rsidR="002A4B03" w:rsidRPr="004C29C6">
              <w:rPr>
                <w:rFonts w:ascii="Univers LT 45 Light" w:hAnsi="Univers LT 45 Light"/>
                <w:sz w:val="20"/>
              </w:rPr>
              <w:t>4 inches below ground surface (</w:t>
            </w:r>
            <w:proofErr w:type="spellStart"/>
            <w:r w:rsidR="002A4B03" w:rsidRPr="004C29C6">
              <w:rPr>
                <w:rFonts w:ascii="Univers LT 45 Light" w:hAnsi="Univers LT 45 Light"/>
                <w:sz w:val="20"/>
              </w:rPr>
              <w:t>bgs</w:t>
            </w:r>
            <w:proofErr w:type="spellEnd"/>
            <w:r w:rsidR="002A4B03" w:rsidRPr="004C29C6">
              <w:rPr>
                <w:rFonts w:ascii="Univers LT 45 Light" w:hAnsi="Univers LT 45 Light"/>
                <w:sz w:val="20"/>
              </w:rPr>
              <w:t>)</w:t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. </w:t>
            </w:r>
          </w:p>
          <w:p w14:paraId="76DB9A09" w14:textId="7BF520E6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(2)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Rock bedding toward west (from southwest side of test pit). </w:t>
            </w:r>
          </w:p>
          <w:p w14:paraId="61B1354B" w14:textId="55F77EEF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(3)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Hard </w:t>
            </w:r>
            <w:proofErr w:type="spellStart"/>
            <w:r w:rsidR="0093663C" w:rsidRPr="004C29C6">
              <w:rPr>
                <w:rFonts w:ascii="Univers LT 45 Light" w:hAnsi="Univers LT 45 Light"/>
                <w:sz w:val="20"/>
              </w:rPr>
              <w:t>rippability</w:t>
            </w:r>
            <w:proofErr w:type="spellEnd"/>
            <w:r w:rsidR="0093663C" w:rsidRPr="004C29C6">
              <w:rPr>
                <w:rFonts w:ascii="Univers LT 45 Light" w:hAnsi="Univers LT 45 Light"/>
                <w:sz w:val="20"/>
              </w:rPr>
              <w:t xml:space="preserve"> at 5 feet</w:t>
            </w:r>
            <w:r w:rsidR="002A4B03" w:rsidRPr="004C29C6">
              <w:rPr>
                <w:rFonts w:ascii="Univers LT 45 Light" w:hAnsi="Univers LT 45 Light"/>
                <w:sz w:val="20"/>
              </w:rPr>
              <w:t xml:space="preserve"> </w:t>
            </w:r>
            <w:proofErr w:type="spellStart"/>
            <w:r w:rsidR="002A4B03" w:rsidRPr="004C29C6">
              <w:rPr>
                <w:rFonts w:ascii="Univers LT 45 Light" w:hAnsi="Univers LT 45 Light"/>
                <w:sz w:val="20"/>
              </w:rPr>
              <w:t>bgs</w:t>
            </w:r>
            <w:proofErr w:type="spellEnd"/>
            <w:r w:rsidR="002A4B03" w:rsidRPr="004C29C6">
              <w:rPr>
                <w:rFonts w:ascii="Univers LT 45 Light" w:hAnsi="Univers LT 45 Light"/>
                <w:sz w:val="20"/>
              </w:rPr>
              <w:t>.</w:t>
            </w:r>
          </w:p>
          <w:p w14:paraId="0D69C568" w14:textId="06FE2ECB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(4)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>Groundwater at 8.</w:t>
            </w:r>
            <w:r w:rsidR="00050222">
              <w:rPr>
                <w:rFonts w:ascii="Univers LT 45 Light" w:hAnsi="Univers LT 45 Light"/>
                <w:sz w:val="20"/>
              </w:rPr>
              <w:t>9</w:t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 feet. Test pit left open for 30 minutes. Final water level at 8.</w:t>
            </w:r>
            <w:r w:rsidR="00050222">
              <w:rPr>
                <w:rFonts w:ascii="Univers LT 45 Light" w:hAnsi="Univers LT 45 Light"/>
                <w:sz w:val="20"/>
              </w:rPr>
              <w:t>5</w:t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 feet.</w:t>
            </w:r>
          </w:p>
          <w:p w14:paraId="665658FB" w14:textId="1A057A52" w:rsidR="008A7033" w:rsidRPr="008A7033" w:rsidRDefault="008A7033" w:rsidP="008A7033">
            <w:pPr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*Seasonal high groundwater depth noted from observed groundwater</w:t>
            </w:r>
          </w:p>
        </w:tc>
      </w:tr>
    </w:tbl>
    <w:p w14:paraId="405EEAD6" w14:textId="77777777" w:rsidR="0093663C" w:rsidRDefault="0093663C" w:rsidP="00CB477E">
      <w:pPr>
        <w:tabs>
          <w:tab w:val="left" w:pos="4008"/>
        </w:tabs>
      </w:pPr>
    </w:p>
    <w:p w14:paraId="1463E677" w14:textId="518CD6D5" w:rsidR="0093663C" w:rsidRDefault="0093663C" w:rsidP="0019517E">
      <w:pPr>
        <w:tabs>
          <w:tab w:val="left" w:pos="4008"/>
        </w:tabs>
      </w:pPr>
    </w:p>
    <w:p w14:paraId="4EDD6256" w14:textId="77777777" w:rsidR="0093663C" w:rsidRDefault="0093663C" w:rsidP="0019517E">
      <w:pPr>
        <w:tabs>
          <w:tab w:val="left" w:pos="4008"/>
        </w:tabs>
      </w:pPr>
    </w:p>
    <w:p w14:paraId="43BCEE9B" w14:textId="77777777" w:rsidR="0093663C" w:rsidRDefault="0093663C" w:rsidP="0019517E">
      <w:pPr>
        <w:tabs>
          <w:tab w:val="left" w:pos="4008"/>
        </w:tabs>
      </w:pPr>
    </w:p>
    <w:p w14:paraId="1126CEFA" w14:textId="77777777" w:rsidR="0093663C" w:rsidRDefault="0093663C" w:rsidP="0019517E">
      <w:pPr>
        <w:tabs>
          <w:tab w:val="left" w:pos="4008"/>
        </w:tabs>
      </w:pPr>
    </w:p>
    <w:p w14:paraId="3FD021A0" w14:textId="77777777" w:rsidR="0093663C" w:rsidRDefault="0093663C" w:rsidP="0019517E">
      <w:pPr>
        <w:tabs>
          <w:tab w:val="left" w:pos="4008"/>
        </w:tabs>
      </w:pPr>
    </w:p>
    <w:p w14:paraId="2466C525" w14:textId="77777777" w:rsidR="0093663C" w:rsidRDefault="0093663C" w:rsidP="0019517E">
      <w:pPr>
        <w:tabs>
          <w:tab w:val="left" w:pos="4008"/>
        </w:tabs>
      </w:pPr>
    </w:p>
    <w:p w14:paraId="78C3BECA" w14:textId="77777777" w:rsidR="0093663C" w:rsidRDefault="0093663C" w:rsidP="0023522D">
      <w:pPr>
        <w:pStyle w:val="Title"/>
        <w:tabs>
          <w:tab w:val="center" w:pos="5400"/>
          <w:tab w:val="left" w:pos="9255"/>
        </w:tabs>
        <w:jc w:val="left"/>
        <w:rPr>
          <w:sz w:val="24"/>
        </w:rPr>
      </w:pPr>
    </w:p>
    <w:p w14:paraId="4D679E3B" w14:textId="77777777" w:rsidR="00791F82" w:rsidRDefault="00791F82" w:rsidP="00E17A48">
      <w:pPr>
        <w:pStyle w:val="Title"/>
        <w:tabs>
          <w:tab w:val="center" w:pos="5400"/>
          <w:tab w:val="left" w:pos="9255"/>
        </w:tabs>
        <w:rPr>
          <w:sz w:val="24"/>
        </w:rPr>
      </w:pPr>
    </w:p>
    <w:p w14:paraId="0E4B7C12" w14:textId="77777777" w:rsidR="00F70C73" w:rsidRDefault="00F70C73" w:rsidP="00E17A48">
      <w:pPr>
        <w:pStyle w:val="Title"/>
        <w:tabs>
          <w:tab w:val="center" w:pos="5400"/>
          <w:tab w:val="left" w:pos="9255"/>
        </w:tabs>
        <w:rPr>
          <w:sz w:val="24"/>
        </w:rPr>
      </w:pPr>
    </w:p>
    <w:p w14:paraId="087B39C2" w14:textId="0D298E79" w:rsidR="0093663C" w:rsidRPr="001D1965" w:rsidRDefault="0093663C" w:rsidP="00E17A48">
      <w:pPr>
        <w:pStyle w:val="Title"/>
        <w:tabs>
          <w:tab w:val="center" w:pos="5400"/>
          <w:tab w:val="left" w:pos="9255"/>
        </w:tabs>
        <w:rPr>
          <w:sz w:val="24"/>
        </w:rPr>
      </w:pPr>
      <w:r>
        <w:rPr>
          <w:sz w:val="24"/>
        </w:rPr>
        <w:lastRenderedPageBreak/>
        <w:t xml:space="preserve">TEST </w:t>
      </w:r>
      <w:r w:rsidRPr="001D1965">
        <w:rPr>
          <w:sz w:val="24"/>
        </w:rPr>
        <w:t xml:space="preserve">PIT NO. </w:t>
      </w:r>
      <w:r>
        <w:rPr>
          <w:sz w:val="24"/>
        </w:rPr>
        <w:t>03</w:t>
      </w:r>
    </w:p>
    <w:p w14:paraId="7A636A04" w14:textId="77777777" w:rsidR="0093663C" w:rsidRPr="001D1965" w:rsidRDefault="0093663C">
      <w:pPr>
        <w:tabs>
          <w:tab w:val="left" w:pos="1170"/>
        </w:tabs>
        <w:rPr>
          <w:rFonts w:ascii="Univers LT 45 Light" w:hAnsi="Univers LT 45 Light"/>
          <w:b/>
          <w:sz w:val="8"/>
        </w:rPr>
      </w:pPr>
      <w:r w:rsidRPr="001D1965">
        <w:rPr>
          <w:rFonts w:ascii="Univers LT 45 Light" w:hAnsi="Univers LT 45 Light"/>
          <w:sz w:val="20"/>
        </w:rPr>
        <w:tab/>
      </w:r>
    </w:p>
    <w:tbl>
      <w:tblPr>
        <w:tblStyle w:val="PlainTable2"/>
        <w:tblW w:w="13580" w:type="dxa"/>
        <w:jc w:val="center"/>
        <w:tblLayout w:type="fixed"/>
        <w:tblLook w:val="0000" w:firstRow="0" w:lastRow="0" w:firstColumn="0" w:lastColumn="0" w:noHBand="0" w:noVBand="0"/>
      </w:tblPr>
      <w:tblGrid>
        <w:gridCol w:w="1430"/>
        <w:gridCol w:w="1170"/>
        <w:gridCol w:w="2160"/>
        <w:gridCol w:w="2653"/>
        <w:gridCol w:w="1366"/>
        <w:gridCol w:w="800"/>
        <w:gridCol w:w="4001"/>
      </w:tblGrid>
      <w:tr w:rsidR="006337CE" w:rsidRPr="001D1965" w14:paraId="5550E80A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2E7118A" w14:textId="7204FFC7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b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Project No.: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tcBorders>
              <w:top w:val="single" w:sz="8" w:space="0" w:color="auto"/>
            </w:tcBorders>
            <w:vAlign w:val="center"/>
          </w:tcPr>
          <w:p w14:paraId="0598BF2A" w14:textId="4A0C91D9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123456789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tcBorders>
              <w:top w:val="single" w:sz="8" w:space="0" w:color="auto"/>
            </w:tcBorders>
            <w:vAlign w:val="center"/>
          </w:tcPr>
          <w:p w14:paraId="4FEA748A" w14:textId="529A1EF9" w:rsidR="006337CE" w:rsidRPr="001D1965" w:rsidRDefault="006337CE" w:rsidP="006337CE">
            <w:pPr>
              <w:pStyle w:val="Date"/>
            </w:pPr>
            <w:r w:rsidRPr="001D1965">
              <w:rPr>
                <w:b/>
              </w:rPr>
              <w:t>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085BA81" w14:textId="4AB0C9CA" w:rsidR="006337CE" w:rsidRPr="001D1965" w:rsidRDefault="006337CE" w:rsidP="006337CE">
            <w:pPr>
              <w:pStyle w:val="Date"/>
            </w:pPr>
            <w:r>
              <w:t>1</w:t>
            </w:r>
            <w:r w:rsidR="004D19CB">
              <w:t>6</w:t>
            </w:r>
            <w:r w:rsidRPr="001D1965">
              <w:t xml:space="preserve"> </w:t>
            </w:r>
            <w:r>
              <w:t>Jan</w:t>
            </w:r>
            <w:r w:rsidR="004D19CB">
              <w:t>,</w:t>
            </w:r>
            <w:r w:rsidRPr="001D1965">
              <w:t xml:space="preserve"> 202</w:t>
            </w:r>
            <w:r>
              <w:t>5</w:t>
            </w:r>
          </w:p>
        </w:tc>
      </w:tr>
      <w:tr w:rsidR="006337CE" w:rsidRPr="001D1965" w14:paraId="4EB1C187" w14:textId="77777777" w:rsidTr="00AB132C">
        <w:trPr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left w:val="single" w:sz="8" w:space="0" w:color="auto"/>
            </w:tcBorders>
            <w:vAlign w:val="center"/>
          </w:tcPr>
          <w:p w14:paraId="1BE2A72B" w14:textId="058AD2B1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Project: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vAlign w:val="center"/>
          </w:tcPr>
          <w:p w14:paraId="6133E6CC" w14:textId="5225413A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Construction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F2A1992" w14:textId="273F9ED7" w:rsidR="006337CE" w:rsidRPr="001D1965" w:rsidRDefault="006337CE" w:rsidP="006337CE">
            <w:pPr>
              <w:pStyle w:val="Heading2"/>
              <w:spacing w:line="240" w:lineRule="auto"/>
              <w:rPr>
                <w:rFonts w:ascii="Univers LT 45 Light" w:hAnsi="Univers LT 45 Light"/>
              </w:rPr>
            </w:pPr>
            <w:r w:rsidRPr="001D1965">
              <w:rPr>
                <w:rFonts w:ascii="Univers LT 45 Light" w:hAnsi="Univers LT 45 Light"/>
              </w:rPr>
              <w:t>Location: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right w:val="single" w:sz="8" w:space="0" w:color="auto"/>
            </w:tcBorders>
            <w:vAlign w:val="center"/>
          </w:tcPr>
          <w:p w14:paraId="2D23BA60" w14:textId="520BFA7D" w:rsidR="006337CE" w:rsidRPr="001D1965" w:rsidRDefault="006337CE" w:rsidP="006337CE">
            <w:pPr>
              <w:pStyle w:val="Heading2"/>
              <w:spacing w:line="240" w:lineRule="auto"/>
              <w:rPr>
                <w:rFonts w:ascii="Univers LT 45 Light" w:hAnsi="Univers LT 45 Light"/>
                <w:b w:val="0"/>
              </w:rPr>
            </w:pPr>
            <w:r>
              <w:rPr>
                <w:rFonts w:ascii="Univers LT 45 Light" w:hAnsi="Univers LT 45 Light"/>
                <w:b w:val="0"/>
              </w:rPr>
              <w:t>Somewhere</w:t>
            </w:r>
          </w:p>
        </w:tc>
      </w:tr>
      <w:tr w:rsidR="006337CE" w:rsidRPr="001D1965" w14:paraId="7CDAB8F6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45A2AEB" w14:textId="6D7621A1" w:rsidR="006337CE" w:rsidRPr="001D1965" w:rsidRDefault="006337CE" w:rsidP="006337CE">
            <w:pPr>
              <w:pStyle w:val="ProjectName"/>
              <w:spacing w:line="240" w:lineRule="auto"/>
              <w:rPr>
                <w:b/>
              </w:rPr>
            </w:pPr>
            <w:r w:rsidRPr="001D1965">
              <w:rPr>
                <w:b/>
              </w:rPr>
              <w:t>Client: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983" w:type="dxa"/>
            <w:gridSpan w:val="3"/>
            <w:tcBorders>
              <w:bottom w:val="single" w:sz="8" w:space="0" w:color="auto"/>
            </w:tcBorders>
            <w:vAlign w:val="center"/>
          </w:tcPr>
          <w:p w14:paraId="622D28CD" w14:textId="3DE90A6F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Construction 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dxa"/>
            <w:tcBorders>
              <w:bottom w:val="single" w:sz="8" w:space="0" w:color="auto"/>
            </w:tcBorders>
            <w:vAlign w:val="center"/>
          </w:tcPr>
          <w:p w14:paraId="7983197C" w14:textId="70EE410F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 w:rsidRPr="001D1965">
              <w:rPr>
                <w:rFonts w:ascii="Univers LT 45 Light" w:hAnsi="Univers LT 45 Light"/>
                <w:b/>
                <w:sz w:val="20"/>
              </w:rPr>
              <w:t>Logged By: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575A228" w14:textId="4331A32D" w:rsidR="006337CE" w:rsidRPr="001D1965" w:rsidRDefault="006337CE" w:rsidP="006337CE">
            <w:pPr>
              <w:tabs>
                <w:tab w:val="left" w:pos="1350"/>
              </w:tabs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 xml:space="preserve">Someone </w:t>
            </w:r>
          </w:p>
        </w:tc>
      </w:tr>
      <w:tr w:rsidR="0093663C" w:rsidRPr="001D1965" w14:paraId="4268E504" w14:textId="77777777" w:rsidTr="00AB132C">
        <w:trPr>
          <w:trHeight w:val="3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F6ACCD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Excavation Contractor:</w:t>
            </w:r>
            <w:r w:rsidRPr="001D1965"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gridSpan w:val="2"/>
            <w:tcBorders>
              <w:top w:val="single" w:sz="8" w:space="0" w:color="auto"/>
            </w:tcBorders>
            <w:vAlign w:val="center"/>
          </w:tcPr>
          <w:p w14:paraId="2B5022FE" w14:textId="6A5F8FF0" w:rsidR="0093663C" w:rsidRPr="001D1965" w:rsidRDefault="006337C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>Ground Excavation</w:t>
            </w:r>
            <w:r>
              <w:rPr>
                <w:sz w:val="20"/>
              </w:rPr>
              <w:t xml:space="preserve"> 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top w:val="single" w:sz="8" w:space="0" w:color="auto"/>
            </w:tcBorders>
            <w:vAlign w:val="center"/>
          </w:tcPr>
          <w:p w14:paraId="3C5B411E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 xml:space="preserve">Surface Elevation: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3DDE362" w14:textId="41D38756" w:rsidR="0093663C" w:rsidRPr="001D1965" w:rsidRDefault="0093663C">
            <w:pPr>
              <w:pStyle w:val="Header"/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 w:rsidR="001F3B83">
              <w:rPr>
                <w:sz w:val="20"/>
              </w:rPr>
              <w:t>238 feet (NAVD88)</w:t>
            </w:r>
          </w:p>
        </w:tc>
      </w:tr>
      <w:tr w:rsidR="0093663C" w:rsidRPr="001D1965" w14:paraId="707EB1DC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D26B00E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Excavation Equipment:</w:t>
            </w:r>
            <w:r w:rsidRPr="001D1965"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gridSpan w:val="2"/>
            <w:tcBorders>
              <w:bottom w:val="single" w:sz="8" w:space="0" w:color="auto"/>
            </w:tcBorders>
            <w:vAlign w:val="center"/>
          </w:tcPr>
          <w:p w14:paraId="603CEE9D" w14:textId="7A3B8B69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>Excavator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bottom w:val="single" w:sz="8" w:space="0" w:color="auto"/>
            </w:tcBorders>
            <w:vAlign w:val="center"/>
          </w:tcPr>
          <w:p w14:paraId="1C9ADB99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b/>
                <w:sz w:val="20"/>
              </w:rPr>
              <w:t xml:space="preserve">Completion Depth: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BE738E5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 w:rsidRPr="001D1965">
              <w:rPr>
                <w:sz w:val="20"/>
              </w:rPr>
              <w:t>bout</w:t>
            </w:r>
            <w:r>
              <w:rPr>
                <w:sz w:val="20"/>
              </w:rPr>
              <w:t xml:space="preserve"> 4 </w:t>
            </w:r>
            <w:r w:rsidRPr="001D1965">
              <w:rPr>
                <w:sz w:val="20"/>
              </w:rPr>
              <w:t>feet</w:t>
            </w:r>
          </w:p>
        </w:tc>
      </w:tr>
      <w:tr w:rsidR="0093663C" w:rsidRPr="001D1965" w14:paraId="6A164BEE" w14:textId="77777777" w:rsidTr="00AB132C">
        <w:trPr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77A2AC0" w14:textId="77777777" w:rsidR="0093663C" w:rsidRPr="001D1965" w:rsidRDefault="0093663C" w:rsidP="0079069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Groundwater Depth: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tcBorders>
              <w:top w:val="single" w:sz="8" w:space="0" w:color="auto"/>
              <w:left w:val="nil"/>
              <w:bottom w:val="single" w:sz="4" w:space="0" w:color="7F7F7F" w:themeColor="text1" w:themeTint="80"/>
            </w:tcBorders>
            <w:vAlign w:val="center"/>
          </w:tcPr>
          <w:p w14:paraId="34C6DBE5" w14:textId="77777777" w:rsidR="0093663C" w:rsidRPr="001D1965" w:rsidRDefault="0093663C" w:rsidP="0027374A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First Encountered: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tcBorders>
              <w:top w:val="single" w:sz="8" w:space="0" w:color="auto"/>
              <w:left w:val="nil"/>
              <w:bottom w:val="single" w:sz="4" w:space="0" w:color="7F7F7F" w:themeColor="text1" w:themeTint="80"/>
            </w:tcBorders>
            <w:vAlign w:val="center"/>
          </w:tcPr>
          <w:p w14:paraId="4BEEB95B" w14:textId="77777777" w:rsidR="0093663C" w:rsidRPr="001D1965" w:rsidRDefault="0093663C" w:rsidP="003D119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>3</w:t>
            </w:r>
            <w:r w:rsidRPr="001D1965">
              <w:rPr>
                <w:sz w:val="20"/>
              </w:rPr>
              <w:t xml:space="preserve"> feet </w:t>
            </w:r>
            <w:r>
              <w:rPr>
                <w:sz w:val="20"/>
              </w:rPr>
              <w:t>3</w:t>
            </w:r>
            <w:r w:rsidRPr="001D1965">
              <w:rPr>
                <w:sz w:val="20"/>
              </w:rPr>
              <w:t xml:space="preserve"> inches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6" w:type="dxa"/>
            <w:gridSpan w:val="2"/>
            <w:vMerge w:val="restart"/>
            <w:tcBorders>
              <w:top w:val="single" w:sz="8" w:space="0" w:color="auto"/>
            </w:tcBorders>
            <w:vAlign w:val="center"/>
          </w:tcPr>
          <w:p w14:paraId="2049B7BF" w14:textId="77777777" w:rsidR="0093663C" w:rsidRPr="001D1965" w:rsidRDefault="0093663C" w:rsidP="003D119B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 xml:space="preserve"> Groundwater Elevation: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71ACC24" w14:textId="0EDB6B40" w:rsidR="0093663C" w:rsidRPr="001D1965" w:rsidRDefault="0093663C" w:rsidP="00ED65EE">
            <w:pPr>
              <w:pStyle w:val="Head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D1965">
              <w:rPr>
                <w:sz w:val="20"/>
              </w:rPr>
              <w:t>bout</w:t>
            </w:r>
            <w:r>
              <w:rPr>
                <w:sz w:val="20"/>
              </w:rPr>
              <w:t xml:space="preserve"> </w:t>
            </w:r>
            <w:r w:rsidR="001F3B83">
              <w:rPr>
                <w:sz w:val="20"/>
              </w:rPr>
              <w:t>234.8 feet (NAVD88)</w:t>
            </w:r>
          </w:p>
        </w:tc>
      </w:tr>
      <w:tr w:rsidR="0093663C" w:rsidRPr="001D1965" w14:paraId="0D0E0A82" w14:textId="77777777" w:rsidTr="00AB1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0" w:type="dxa"/>
            <w:gridSpan w:val="2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46BD4E8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  <w:tcBorders>
              <w:bottom w:val="single" w:sz="4" w:space="0" w:color="auto"/>
            </w:tcBorders>
            <w:vAlign w:val="center"/>
          </w:tcPr>
          <w:p w14:paraId="67D3B440" w14:textId="77777777" w:rsidR="0093663C" w:rsidRPr="001D1965" w:rsidRDefault="0093663C" w:rsidP="003D119B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End of Excavation: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tcBorders>
              <w:left w:val="nil"/>
              <w:bottom w:val="single" w:sz="4" w:space="0" w:color="auto"/>
            </w:tcBorders>
            <w:vAlign w:val="center"/>
          </w:tcPr>
          <w:p w14:paraId="3FB6F1B6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>3</w:t>
            </w:r>
            <w:r w:rsidRPr="001D1965">
              <w:rPr>
                <w:sz w:val="20"/>
              </w:rPr>
              <w:t xml:space="preserve"> feet </w:t>
            </w:r>
            <w:r>
              <w:rPr>
                <w:sz w:val="20"/>
              </w:rPr>
              <w:t>3</w:t>
            </w:r>
            <w:r w:rsidRPr="001D1965">
              <w:rPr>
                <w:sz w:val="20"/>
              </w:rPr>
              <w:t xml:space="preserve"> inches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863B39F" w14:textId="77777777" w:rsidR="0093663C" w:rsidRPr="001D1965" w:rsidRDefault="0093663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3EED92A" w14:textId="38FD5F25" w:rsidR="0093663C" w:rsidRPr="001D1965" w:rsidRDefault="0093663C" w:rsidP="00ED65EE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 w:rsidR="001F3B83">
              <w:rPr>
                <w:sz w:val="20"/>
              </w:rPr>
              <w:t>234.8 feet (NAVD88)</w:t>
            </w:r>
          </w:p>
        </w:tc>
      </w:tr>
      <w:tr w:rsidR="0093663C" w:rsidRPr="001D1965" w14:paraId="7C7016A8" w14:textId="77777777" w:rsidTr="00AB132C">
        <w:trPr>
          <w:trHeight w:hRule="exact" w:val="32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EB5E66E" w14:textId="3225A31B" w:rsidR="0093663C" w:rsidRPr="001D1965" w:rsidRDefault="0093663C" w:rsidP="00692592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b/>
                <w:sz w:val="20"/>
              </w:rPr>
            </w:pPr>
            <w:r w:rsidRPr="001D1965">
              <w:rPr>
                <w:rFonts w:cs="Arial"/>
                <w:b/>
                <w:spacing w:val="0"/>
                <w:sz w:val="20"/>
              </w:rPr>
              <w:t>Seasonal High Groundwater Depth</w:t>
            </w:r>
            <w:r w:rsidR="002A4B03">
              <w:rPr>
                <w:rFonts w:cs="Arial"/>
                <w:b/>
                <w:spacing w:val="0"/>
                <w:sz w:val="20"/>
              </w:rPr>
              <w:t>*</w:t>
            </w:r>
            <w:r w:rsidRPr="001D1965">
              <w:rPr>
                <w:rFonts w:cs="Arial"/>
                <w:b/>
                <w:spacing w:val="0"/>
                <w:sz w:val="20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3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355F58F" w14:textId="77777777" w:rsidR="0093663C" w:rsidRPr="001D1965" w:rsidRDefault="0093663C" w:rsidP="0069259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>
              <w:rPr>
                <w:sz w:val="20"/>
              </w:rPr>
              <w:t>3</w:t>
            </w:r>
            <w:r w:rsidRPr="001D1965">
              <w:rPr>
                <w:sz w:val="20"/>
              </w:rPr>
              <w:t xml:space="preserve"> feet </w:t>
            </w:r>
            <w:r>
              <w:rPr>
                <w:sz w:val="20"/>
              </w:rPr>
              <w:t>3</w:t>
            </w:r>
            <w:r w:rsidRPr="001D1965">
              <w:rPr>
                <w:sz w:val="20"/>
              </w:rPr>
              <w:t xml:space="preserve"> inches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6" w:type="dxa"/>
            <w:gridSpan w:val="2"/>
            <w:tcBorders>
              <w:bottom w:val="single" w:sz="8" w:space="0" w:color="auto"/>
            </w:tcBorders>
            <w:vAlign w:val="center"/>
          </w:tcPr>
          <w:p w14:paraId="23BA427F" w14:textId="77777777" w:rsidR="0093663C" w:rsidRPr="001D1965" w:rsidRDefault="0093663C" w:rsidP="0069259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</w:rPr>
            </w:pPr>
            <w:r w:rsidRPr="001D1965">
              <w:rPr>
                <w:b/>
                <w:sz w:val="20"/>
              </w:rPr>
              <w:t>SHGW Elevation: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00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B95C9EB" w14:textId="08627054" w:rsidR="0093663C" w:rsidRPr="001D1965" w:rsidRDefault="0093663C" w:rsidP="00692592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 w:rsidRPr="001D1965">
              <w:rPr>
                <w:sz w:val="20"/>
              </w:rPr>
              <w:t xml:space="preserve">about </w:t>
            </w:r>
            <w:r w:rsidR="001F3B83">
              <w:rPr>
                <w:sz w:val="20"/>
              </w:rPr>
              <w:t>234.8 feet (NAVD88)</w:t>
            </w:r>
          </w:p>
        </w:tc>
      </w:tr>
    </w:tbl>
    <w:p w14:paraId="73222683" w14:textId="77777777" w:rsidR="0093663C" w:rsidRPr="001D1965" w:rsidRDefault="0093663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939"/>
        <w:gridCol w:w="2456"/>
        <w:gridCol w:w="1195"/>
        <w:gridCol w:w="1770"/>
        <w:gridCol w:w="3289"/>
        <w:gridCol w:w="1151"/>
        <w:gridCol w:w="990"/>
        <w:gridCol w:w="1339"/>
      </w:tblGrid>
      <w:tr w:rsidR="0093663C" w:rsidRPr="001D1965" w14:paraId="6BB84EE5" w14:textId="77777777" w:rsidTr="00F37FCF">
        <w:trPr>
          <w:jc w:val="center"/>
        </w:trPr>
        <w:tc>
          <w:tcPr>
            <w:tcW w:w="1654" w:type="dxa"/>
            <w:gridSpan w:val="2"/>
            <w:shd w:val="clear" w:color="auto" w:fill="DBE5F1" w:themeFill="accent1" w:themeFillTint="33"/>
          </w:tcPr>
          <w:p w14:paraId="002C569F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Depth (feet)</w:t>
            </w:r>
          </w:p>
        </w:tc>
        <w:tc>
          <w:tcPr>
            <w:tcW w:w="2456" w:type="dxa"/>
            <w:vMerge w:val="restart"/>
            <w:shd w:val="clear" w:color="auto" w:fill="DBE5F1" w:themeFill="accent1" w:themeFillTint="33"/>
          </w:tcPr>
          <w:p w14:paraId="4003BBF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Munsell Color</w:t>
            </w:r>
          </w:p>
        </w:tc>
        <w:tc>
          <w:tcPr>
            <w:tcW w:w="2965" w:type="dxa"/>
            <w:gridSpan w:val="2"/>
            <w:shd w:val="clear" w:color="auto" w:fill="DBE5F1" w:themeFill="accent1" w:themeFillTint="33"/>
          </w:tcPr>
          <w:p w14:paraId="6A4E16DE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Mottling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</w:tcPr>
          <w:p w14:paraId="50D036B6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 xml:space="preserve"> Soil Classification</w:t>
            </w:r>
          </w:p>
        </w:tc>
        <w:tc>
          <w:tcPr>
            <w:tcW w:w="1151" w:type="dxa"/>
            <w:vMerge w:val="restart"/>
            <w:shd w:val="clear" w:color="auto" w:fill="DBE5F1" w:themeFill="accent1" w:themeFillTint="33"/>
          </w:tcPr>
          <w:p w14:paraId="5ECFCBD1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Structure</w:t>
            </w:r>
          </w:p>
        </w:tc>
        <w:tc>
          <w:tcPr>
            <w:tcW w:w="990" w:type="dxa"/>
            <w:vMerge w:val="restart"/>
            <w:shd w:val="clear" w:color="auto" w:fill="DBE5F1" w:themeFill="accent1" w:themeFillTint="33"/>
          </w:tcPr>
          <w:p w14:paraId="64CAF9C0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Water Content</w:t>
            </w:r>
          </w:p>
        </w:tc>
        <w:tc>
          <w:tcPr>
            <w:tcW w:w="1339" w:type="dxa"/>
            <w:vMerge w:val="restart"/>
            <w:shd w:val="clear" w:color="auto" w:fill="DBE5F1" w:themeFill="accent1" w:themeFillTint="33"/>
          </w:tcPr>
          <w:p w14:paraId="59DC190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Notes</w:t>
            </w:r>
          </w:p>
        </w:tc>
      </w:tr>
      <w:tr w:rsidR="0093663C" w:rsidRPr="001D1965" w14:paraId="72960FE4" w14:textId="77777777" w:rsidTr="00F37FCF">
        <w:trPr>
          <w:jc w:val="center"/>
        </w:trPr>
        <w:tc>
          <w:tcPr>
            <w:tcW w:w="715" w:type="dxa"/>
            <w:shd w:val="clear" w:color="auto" w:fill="DBE5F1" w:themeFill="accent1" w:themeFillTint="33"/>
          </w:tcPr>
          <w:p w14:paraId="18B799FC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Top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14:paraId="569B1683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Bottom</w:t>
            </w:r>
          </w:p>
        </w:tc>
        <w:tc>
          <w:tcPr>
            <w:tcW w:w="2456" w:type="dxa"/>
            <w:vMerge/>
            <w:shd w:val="clear" w:color="auto" w:fill="DBE5F1" w:themeFill="accent1" w:themeFillTint="33"/>
          </w:tcPr>
          <w:p w14:paraId="16BB81C0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195" w:type="dxa"/>
            <w:shd w:val="clear" w:color="auto" w:fill="DBE5F1" w:themeFill="accent1" w:themeFillTint="33"/>
          </w:tcPr>
          <w:p w14:paraId="326D5447" w14:textId="77777777" w:rsidR="0093663C" w:rsidRPr="001D1965" w:rsidRDefault="0093663C" w:rsidP="0016172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Contrast</w:t>
            </w:r>
          </w:p>
        </w:tc>
        <w:tc>
          <w:tcPr>
            <w:tcW w:w="1770" w:type="dxa"/>
            <w:shd w:val="clear" w:color="auto" w:fill="DBE5F1" w:themeFill="accent1" w:themeFillTint="33"/>
          </w:tcPr>
          <w:p w14:paraId="2747041B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b/>
                <w:spacing w:val="0"/>
                <w:sz w:val="20"/>
              </w:rPr>
              <w:t>Color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6A755141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151" w:type="dxa"/>
            <w:vMerge/>
            <w:shd w:val="clear" w:color="auto" w:fill="DBE5F1" w:themeFill="accent1" w:themeFillTint="33"/>
          </w:tcPr>
          <w:p w14:paraId="31BB1576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990" w:type="dxa"/>
            <w:vMerge/>
            <w:shd w:val="clear" w:color="auto" w:fill="DBE5F1" w:themeFill="accent1" w:themeFillTint="33"/>
          </w:tcPr>
          <w:p w14:paraId="71332A74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</w:tcPr>
          <w:p w14:paraId="52F0952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b/>
                <w:spacing w:val="0"/>
                <w:sz w:val="20"/>
              </w:rPr>
            </w:pPr>
          </w:p>
        </w:tc>
      </w:tr>
      <w:tr w:rsidR="0093663C" w:rsidRPr="001D1965" w14:paraId="455E5BD5" w14:textId="77777777" w:rsidTr="00F37FCF">
        <w:trPr>
          <w:trHeight w:val="809"/>
          <w:jc w:val="center"/>
        </w:trPr>
        <w:tc>
          <w:tcPr>
            <w:tcW w:w="715" w:type="dxa"/>
          </w:tcPr>
          <w:p w14:paraId="01EC962B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 w:rsidRPr="001D1965">
              <w:rPr>
                <w:rFonts w:ascii="Univers LT 45 Light" w:hAnsi="Univers LT 45 Light" w:cs="Arial"/>
                <w:spacing w:val="0"/>
                <w:sz w:val="20"/>
              </w:rPr>
              <w:t>0</w:t>
            </w:r>
          </w:p>
        </w:tc>
        <w:tc>
          <w:tcPr>
            <w:tcW w:w="939" w:type="dxa"/>
          </w:tcPr>
          <w:p w14:paraId="6C49984E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</w:t>
            </w:r>
          </w:p>
        </w:tc>
        <w:tc>
          <w:tcPr>
            <w:tcW w:w="2456" w:type="dxa"/>
          </w:tcPr>
          <w:p w14:paraId="5E64DA61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7.5YR 4/3 Brown </w:t>
            </w:r>
          </w:p>
        </w:tc>
        <w:tc>
          <w:tcPr>
            <w:tcW w:w="1195" w:type="dxa"/>
          </w:tcPr>
          <w:p w14:paraId="5E1A9753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3D2C2E0F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62EFC64C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SILT, some fine to coarse sand, trace fine gravel, trace roots [TOPSOIL]</w:t>
            </w:r>
          </w:p>
        </w:tc>
        <w:tc>
          <w:tcPr>
            <w:tcW w:w="1151" w:type="dxa"/>
          </w:tcPr>
          <w:p w14:paraId="23972B13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 to wet</w:t>
            </w:r>
          </w:p>
        </w:tc>
        <w:tc>
          <w:tcPr>
            <w:tcW w:w="990" w:type="dxa"/>
          </w:tcPr>
          <w:p w14:paraId="795C4D18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Granular</w:t>
            </w:r>
          </w:p>
        </w:tc>
        <w:tc>
          <w:tcPr>
            <w:tcW w:w="1339" w:type="dxa"/>
          </w:tcPr>
          <w:p w14:paraId="65067FB6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</w:p>
        </w:tc>
      </w:tr>
      <w:tr w:rsidR="0093663C" w:rsidRPr="001D1965" w14:paraId="08370E92" w14:textId="77777777" w:rsidTr="00382E7B">
        <w:trPr>
          <w:trHeight w:val="620"/>
          <w:jc w:val="center"/>
        </w:trPr>
        <w:tc>
          <w:tcPr>
            <w:tcW w:w="715" w:type="dxa"/>
          </w:tcPr>
          <w:p w14:paraId="4FF5D7BD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</w:t>
            </w:r>
          </w:p>
        </w:tc>
        <w:tc>
          <w:tcPr>
            <w:tcW w:w="939" w:type="dxa"/>
          </w:tcPr>
          <w:p w14:paraId="256253F0" w14:textId="5E34B48E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1.</w:t>
            </w:r>
            <w:r w:rsidR="006337CE">
              <w:rPr>
                <w:rFonts w:ascii="Univers LT 45 Light" w:hAnsi="Univers LT 45 Light" w:cs="Arial"/>
                <w:spacing w:val="0"/>
                <w:sz w:val="20"/>
              </w:rPr>
              <w:t>5</w:t>
            </w:r>
          </w:p>
        </w:tc>
        <w:tc>
          <w:tcPr>
            <w:tcW w:w="2456" w:type="dxa"/>
          </w:tcPr>
          <w:p w14:paraId="483AF5B4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2.5YR 5/3 Reddish brown</w:t>
            </w:r>
          </w:p>
        </w:tc>
        <w:tc>
          <w:tcPr>
            <w:tcW w:w="1195" w:type="dxa"/>
          </w:tcPr>
          <w:p w14:paraId="18F0DA3A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Distinct </w:t>
            </w:r>
          </w:p>
        </w:tc>
        <w:tc>
          <w:tcPr>
            <w:tcW w:w="1770" w:type="dxa"/>
          </w:tcPr>
          <w:p w14:paraId="6AF0A2C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7.5YR 5/6 Strong brown</w:t>
            </w:r>
          </w:p>
        </w:tc>
        <w:tc>
          <w:tcPr>
            <w:tcW w:w="3289" w:type="dxa"/>
          </w:tcPr>
          <w:p w14:paraId="2CA0D574" w14:textId="790B68DB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Fine to coarse gravelly SILT, trace fine to coarse sand [Residual 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S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>oil]</w:t>
            </w:r>
          </w:p>
        </w:tc>
        <w:tc>
          <w:tcPr>
            <w:tcW w:w="1151" w:type="dxa"/>
          </w:tcPr>
          <w:p w14:paraId="3129890D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Moist</w:t>
            </w:r>
          </w:p>
        </w:tc>
        <w:tc>
          <w:tcPr>
            <w:tcW w:w="990" w:type="dxa"/>
          </w:tcPr>
          <w:p w14:paraId="217B7D42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Blocky</w:t>
            </w:r>
          </w:p>
        </w:tc>
        <w:tc>
          <w:tcPr>
            <w:tcW w:w="1339" w:type="dxa"/>
          </w:tcPr>
          <w:p w14:paraId="19811609" w14:textId="77777777" w:rsidR="0093663C" w:rsidRPr="001D1965" w:rsidRDefault="0093663C" w:rsidP="00B41C29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</w:p>
        </w:tc>
      </w:tr>
      <w:tr w:rsidR="0093663C" w:rsidRPr="001D1965" w14:paraId="4DA1FFD7" w14:textId="77777777" w:rsidTr="00F37FCF">
        <w:trPr>
          <w:trHeight w:val="701"/>
          <w:jc w:val="center"/>
        </w:trPr>
        <w:tc>
          <w:tcPr>
            <w:tcW w:w="715" w:type="dxa"/>
          </w:tcPr>
          <w:p w14:paraId="4336AC77" w14:textId="37B389F9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1.</w:t>
            </w:r>
            <w:r w:rsidR="006337CE">
              <w:rPr>
                <w:rFonts w:ascii="Univers LT 45 Light" w:hAnsi="Univers LT 45 Light" w:cs="Arial"/>
                <w:spacing w:val="0"/>
                <w:sz w:val="20"/>
              </w:rPr>
              <w:t>5</w:t>
            </w:r>
          </w:p>
        </w:tc>
        <w:tc>
          <w:tcPr>
            <w:tcW w:w="939" w:type="dxa"/>
          </w:tcPr>
          <w:p w14:paraId="23831844" w14:textId="6AF72751" w:rsidR="0093663C" w:rsidRPr="001D1965" w:rsidRDefault="006337CE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5</w:t>
            </w:r>
          </w:p>
        </w:tc>
        <w:tc>
          <w:tcPr>
            <w:tcW w:w="2456" w:type="dxa"/>
          </w:tcPr>
          <w:p w14:paraId="7746A3AB" w14:textId="77777777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2.5YR 4/4 Reddish brown </w:t>
            </w:r>
          </w:p>
        </w:tc>
        <w:tc>
          <w:tcPr>
            <w:tcW w:w="1195" w:type="dxa"/>
          </w:tcPr>
          <w:p w14:paraId="6C01D573" w14:textId="77777777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1770" w:type="dxa"/>
          </w:tcPr>
          <w:p w14:paraId="1D668036" w14:textId="77777777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-</w:t>
            </w:r>
          </w:p>
        </w:tc>
        <w:tc>
          <w:tcPr>
            <w:tcW w:w="3289" w:type="dxa"/>
          </w:tcPr>
          <w:p w14:paraId="00514C99" w14:textId="2F8B739E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Angular COBBLES, some fine to coarse gravel, trace fine sand, trace silt [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W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eathered </w:t>
            </w:r>
            <w:r w:rsidR="00382E7B">
              <w:rPr>
                <w:rFonts w:ascii="Univers LT 45 Light" w:hAnsi="Univers LT 45 Light" w:cs="Arial"/>
                <w:spacing w:val="0"/>
                <w:sz w:val="20"/>
              </w:rPr>
              <w:t>R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>ock]</w:t>
            </w:r>
          </w:p>
        </w:tc>
        <w:tc>
          <w:tcPr>
            <w:tcW w:w="1151" w:type="dxa"/>
          </w:tcPr>
          <w:p w14:paraId="49F426CE" w14:textId="77777777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 xml:space="preserve">Moist to wet </w:t>
            </w:r>
          </w:p>
        </w:tc>
        <w:tc>
          <w:tcPr>
            <w:tcW w:w="990" w:type="dxa"/>
          </w:tcPr>
          <w:p w14:paraId="36818089" w14:textId="77777777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Platy</w:t>
            </w:r>
          </w:p>
        </w:tc>
        <w:tc>
          <w:tcPr>
            <w:tcW w:w="1339" w:type="dxa"/>
          </w:tcPr>
          <w:p w14:paraId="212CC583" w14:textId="65D96EB6" w:rsidR="0093663C" w:rsidRPr="001D1965" w:rsidRDefault="0093663C" w:rsidP="0057264A">
            <w:pPr>
              <w:autoSpaceDE w:val="0"/>
              <w:autoSpaceDN w:val="0"/>
              <w:adjustRightInd w:val="0"/>
              <w:jc w:val="center"/>
              <w:rPr>
                <w:rFonts w:ascii="Univers LT 45 Light" w:hAnsi="Univers LT 45 Light" w:cs="Arial"/>
                <w:spacing w:val="0"/>
                <w:sz w:val="20"/>
              </w:rPr>
            </w:pPr>
            <w:r>
              <w:rPr>
                <w:rFonts w:ascii="Univers LT 45 Light" w:hAnsi="Univers LT 45 Light" w:cs="Arial"/>
                <w:spacing w:val="0"/>
                <w:sz w:val="20"/>
              </w:rPr>
              <w:t>(1</w:t>
            </w:r>
            <w:r w:rsidR="005C1DCE">
              <w:rPr>
                <w:rFonts w:ascii="Univers LT 45 Light" w:hAnsi="Univers LT 45 Light" w:cs="Arial"/>
                <w:spacing w:val="0"/>
                <w:sz w:val="20"/>
              </w:rPr>
              <w:t>), (</w:t>
            </w:r>
            <w:r>
              <w:rPr>
                <w:rFonts w:ascii="Univers LT 45 Light" w:hAnsi="Univers LT 45 Light" w:cs="Arial"/>
                <w:spacing w:val="0"/>
                <w:sz w:val="20"/>
              </w:rPr>
              <w:t>2), (3)</w:t>
            </w:r>
          </w:p>
        </w:tc>
      </w:tr>
    </w:tbl>
    <w:p w14:paraId="5AE0BF5C" w14:textId="77777777" w:rsidR="0093663C" w:rsidRPr="001D1965" w:rsidRDefault="0093663C"/>
    <w:p w14:paraId="7B1A079B" w14:textId="77777777" w:rsidR="0093663C" w:rsidRPr="001D1965" w:rsidRDefault="0093663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680"/>
      </w:tblGrid>
      <w:tr w:rsidR="0093663C" w:rsidRPr="001D1965" w14:paraId="6FD36082" w14:textId="77777777" w:rsidTr="00AB132C">
        <w:tc>
          <w:tcPr>
            <w:tcW w:w="13680" w:type="dxa"/>
          </w:tcPr>
          <w:p w14:paraId="30A2C7AF" w14:textId="77777777" w:rsidR="0093663C" w:rsidRPr="001D1965" w:rsidRDefault="0093663C">
            <w:pPr>
              <w:rPr>
                <w:rFonts w:ascii="Univers LT 45 Light" w:hAnsi="Univers LT 45 Light"/>
                <w:b/>
              </w:rPr>
            </w:pPr>
            <w:r w:rsidRPr="001D1965">
              <w:rPr>
                <w:rFonts w:ascii="Univers LT 45 Light" w:hAnsi="Univers LT 45 Light"/>
                <w:b/>
              </w:rPr>
              <w:t>Notes:</w:t>
            </w:r>
          </w:p>
        </w:tc>
      </w:tr>
      <w:tr w:rsidR="0093663C" w14:paraId="7F456B59" w14:textId="77777777" w:rsidTr="00AB132C">
        <w:trPr>
          <w:trHeight w:val="720"/>
        </w:trPr>
        <w:tc>
          <w:tcPr>
            <w:tcW w:w="13680" w:type="dxa"/>
          </w:tcPr>
          <w:p w14:paraId="1B2A5690" w14:textId="176B7DCF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(1)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>Roots extend to 2</w:t>
            </w:r>
            <w:r w:rsidR="002A4B03" w:rsidRPr="004C29C6">
              <w:rPr>
                <w:rFonts w:ascii="Univers LT 45 Light" w:hAnsi="Univers LT 45 Light"/>
                <w:sz w:val="20"/>
              </w:rPr>
              <w:t>4 inches below ground surface (</w:t>
            </w:r>
            <w:proofErr w:type="spellStart"/>
            <w:r w:rsidR="002A4B03" w:rsidRPr="004C29C6">
              <w:rPr>
                <w:rFonts w:ascii="Univers LT 45 Light" w:hAnsi="Univers LT 45 Light"/>
                <w:sz w:val="20"/>
              </w:rPr>
              <w:t>bgs</w:t>
            </w:r>
            <w:proofErr w:type="spellEnd"/>
            <w:r w:rsidR="002A4B03" w:rsidRPr="004C29C6">
              <w:rPr>
                <w:rFonts w:ascii="Univers LT 45 Light" w:hAnsi="Univers LT 45 Light"/>
                <w:sz w:val="20"/>
              </w:rPr>
              <w:t>).</w:t>
            </w:r>
          </w:p>
          <w:p w14:paraId="42478530" w14:textId="60003379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(2)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>Water seeping from all sidewalls at 3.25 feet</w:t>
            </w:r>
            <w:r w:rsidR="002A4B03" w:rsidRPr="004C29C6">
              <w:rPr>
                <w:rFonts w:ascii="Univers LT 45 Light" w:hAnsi="Univers LT 45 Light"/>
                <w:sz w:val="20"/>
              </w:rPr>
              <w:t xml:space="preserve"> </w:t>
            </w:r>
            <w:proofErr w:type="spellStart"/>
            <w:r w:rsidR="002A4B03" w:rsidRPr="004C29C6">
              <w:rPr>
                <w:rFonts w:ascii="Univers LT 45 Light" w:hAnsi="Univers LT 45 Light"/>
                <w:sz w:val="20"/>
              </w:rPr>
              <w:t>bgs</w:t>
            </w:r>
            <w:proofErr w:type="spellEnd"/>
            <w:r w:rsidR="0093663C" w:rsidRPr="004C29C6">
              <w:rPr>
                <w:rFonts w:ascii="Univers LT 45 Light" w:hAnsi="Univers LT 45 Light"/>
                <w:sz w:val="20"/>
              </w:rPr>
              <w:t>. 1/4-inch of water pooled at bottom after 15 minutes.</w:t>
            </w:r>
          </w:p>
          <w:p w14:paraId="0D9C9A82" w14:textId="3A03D73D" w:rsidR="0093663C" w:rsidRPr="004C29C6" w:rsidRDefault="004C29C6" w:rsidP="004C29C6">
            <w:pPr>
              <w:ind w:left="720" w:hanging="360"/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(3)</w:t>
            </w:r>
            <w:r>
              <w:rPr>
                <w:rFonts w:ascii="Univers LT 45 Light" w:hAnsi="Univers LT 45 Light"/>
                <w:sz w:val="20"/>
              </w:rPr>
              <w:tab/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Bucket refusal at </w:t>
            </w:r>
            <w:r w:rsidR="006337CE">
              <w:rPr>
                <w:rFonts w:ascii="Univers LT 45 Light" w:hAnsi="Univers LT 45 Light"/>
                <w:sz w:val="20"/>
              </w:rPr>
              <w:t>5</w:t>
            </w:r>
            <w:r w:rsidR="0093663C" w:rsidRPr="004C29C6">
              <w:rPr>
                <w:rFonts w:ascii="Univers LT 45 Light" w:hAnsi="Univers LT 45 Light"/>
                <w:sz w:val="20"/>
              </w:rPr>
              <w:t xml:space="preserve"> feet.</w:t>
            </w:r>
          </w:p>
          <w:p w14:paraId="4CCD6917" w14:textId="2DC14AD4" w:rsidR="002A4B03" w:rsidRPr="002A4B03" w:rsidRDefault="002A4B03" w:rsidP="002A4B03">
            <w:pPr>
              <w:rPr>
                <w:rFonts w:ascii="Univers LT 45 Light" w:hAnsi="Univers LT 45 Light"/>
                <w:sz w:val="20"/>
              </w:rPr>
            </w:pPr>
            <w:r>
              <w:rPr>
                <w:rFonts w:ascii="Univers LT 45 Light" w:hAnsi="Univers LT 45 Light"/>
                <w:sz w:val="20"/>
              </w:rPr>
              <w:t>*Seasonal high groundwater depth noted from observed groundwater.</w:t>
            </w:r>
          </w:p>
        </w:tc>
      </w:tr>
    </w:tbl>
    <w:p w14:paraId="253426ED" w14:textId="77777777" w:rsidR="0093663C" w:rsidRDefault="0093663C" w:rsidP="00CB477E">
      <w:pPr>
        <w:tabs>
          <w:tab w:val="left" w:pos="4008"/>
        </w:tabs>
      </w:pPr>
    </w:p>
    <w:p w14:paraId="5CC613A9" w14:textId="77777777" w:rsidR="0093663C" w:rsidRDefault="0093663C" w:rsidP="0019517E">
      <w:pPr>
        <w:tabs>
          <w:tab w:val="left" w:pos="4008"/>
        </w:tabs>
      </w:pPr>
      <w:r>
        <w:tab/>
      </w:r>
    </w:p>
    <w:p w14:paraId="551D18F2" w14:textId="77777777" w:rsidR="0093663C" w:rsidRDefault="0093663C" w:rsidP="0019517E">
      <w:pPr>
        <w:tabs>
          <w:tab w:val="left" w:pos="4008"/>
        </w:tabs>
      </w:pPr>
    </w:p>
    <w:p w14:paraId="7DFE91D9" w14:textId="77777777" w:rsidR="0093663C" w:rsidRDefault="0093663C" w:rsidP="0019517E">
      <w:pPr>
        <w:tabs>
          <w:tab w:val="left" w:pos="4008"/>
        </w:tabs>
      </w:pPr>
    </w:p>
    <w:p w14:paraId="4AAC84B9" w14:textId="77777777" w:rsidR="0093663C" w:rsidRDefault="0093663C" w:rsidP="0019517E">
      <w:pPr>
        <w:tabs>
          <w:tab w:val="left" w:pos="4008"/>
        </w:tabs>
      </w:pPr>
    </w:p>
    <w:p w14:paraId="776C2136" w14:textId="77777777" w:rsidR="0093663C" w:rsidRDefault="0093663C" w:rsidP="0019517E">
      <w:pPr>
        <w:tabs>
          <w:tab w:val="left" w:pos="4008"/>
        </w:tabs>
      </w:pPr>
    </w:p>
    <w:p w14:paraId="4AF2A911" w14:textId="77777777" w:rsidR="0093663C" w:rsidRDefault="0093663C" w:rsidP="0019517E">
      <w:pPr>
        <w:tabs>
          <w:tab w:val="left" w:pos="4008"/>
        </w:tabs>
      </w:pPr>
    </w:p>
    <w:p w14:paraId="5003BF64" w14:textId="77777777" w:rsidR="0093663C" w:rsidRPr="0019517E" w:rsidRDefault="0093663C" w:rsidP="0019517E">
      <w:pPr>
        <w:tabs>
          <w:tab w:val="left" w:pos="4008"/>
        </w:tabs>
      </w:pPr>
    </w:p>
    <w:p w14:paraId="5E9A0108" w14:textId="77777777" w:rsidR="0093663C" w:rsidRDefault="0093663C" w:rsidP="005A6D7F">
      <w:pPr>
        <w:pStyle w:val="Title"/>
        <w:tabs>
          <w:tab w:val="center" w:pos="5400"/>
          <w:tab w:val="left" w:pos="9255"/>
        </w:tabs>
        <w:jc w:val="right"/>
        <w:rPr>
          <w:sz w:val="24"/>
        </w:rPr>
      </w:pPr>
    </w:p>
    <w:sectPr w:rsidR="0093663C" w:rsidSect="0042765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4F4D" w14:textId="77777777" w:rsidR="005A6967" w:rsidRDefault="005A6967">
      <w:r>
        <w:separator/>
      </w:r>
    </w:p>
  </w:endnote>
  <w:endnote w:type="continuationSeparator" w:id="0">
    <w:p w14:paraId="24BAFF90" w14:textId="77777777" w:rsidR="005A6967" w:rsidRDefault="005A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LT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Serpentine Medium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A9C7" w14:textId="77777777" w:rsidR="008675DB" w:rsidRDefault="008675DB" w:rsidP="00DA37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3A79">
      <w:rPr>
        <w:rStyle w:val="PageNumber"/>
        <w:noProof/>
      </w:rPr>
      <w:t>6</w:t>
    </w:r>
    <w:r>
      <w:rPr>
        <w:rStyle w:val="PageNumber"/>
      </w:rPr>
      <w:fldChar w:fldCharType="end"/>
    </w:r>
  </w:p>
  <w:p w14:paraId="281928D0" w14:textId="77777777" w:rsidR="008675DB" w:rsidRDefault="008675DB" w:rsidP="008675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78" w:type="dxa"/>
      <w:tblLook w:val="01E0" w:firstRow="1" w:lastRow="1" w:firstColumn="1" w:lastColumn="1" w:noHBand="0" w:noVBand="0"/>
    </w:tblPr>
    <w:tblGrid>
      <w:gridCol w:w="9900"/>
      <w:gridCol w:w="1278"/>
    </w:tblGrid>
    <w:tr w:rsidR="00603AB6" w:rsidRPr="004B0202" w14:paraId="09C62244" w14:textId="77777777" w:rsidTr="00F70C73">
      <w:tc>
        <w:tcPr>
          <w:tcW w:w="9900" w:type="dxa"/>
          <w:vAlign w:val="bottom"/>
        </w:tcPr>
        <w:p w14:paraId="6474AFE3" w14:textId="0E1896B5" w:rsidR="00603AB6" w:rsidRPr="004B0202" w:rsidRDefault="00603AB6">
          <w:pPr>
            <w:pStyle w:val="Footer"/>
            <w:rPr>
              <w:rFonts w:ascii="Optima" w:hAnsi="Optima"/>
              <w:sz w:val="12"/>
            </w:rPr>
          </w:pPr>
        </w:p>
      </w:tc>
      <w:tc>
        <w:tcPr>
          <w:tcW w:w="1278" w:type="dxa"/>
        </w:tcPr>
        <w:p w14:paraId="6B8C8B3A" w14:textId="5B67F17F" w:rsidR="00603AB6" w:rsidRPr="004B0202" w:rsidRDefault="00603AB6" w:rsidP="004B0202">
          <w:pPr>
            <w:pStyle w:val="Footer"/>
            <w:jc w:val="right"/>
            <w:rPr>
              <w:rFonts w:ascii="Optima" w:hAnsi="Optima"/>
              <w:sz w:val="12"/>
            </w:rPr>
          </w:pPr>
        </w:p>
      </w:tc>
    </w:tr>
  </w:tbl>
  <w:p w14:paraId="111D374A" w14:textId="77777777" w:rsidR="00603AB6" w:rsidRDefault="00603AB6">
    <w:pPr>
      <w:pStyle w:val="Footer"/>
      <w:rPr>
        <w:rFonts w:ascii="Optima" w:hAnsi="Optima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470E" w14:textId="77777777" w:rsidR="00933A79" w:rsidRPr="00653292" w:rsidRDefault="00653292">
    <w:pPr>
      <w:pStyle w:val="Footer"/>
      <w:rPr>
        <w:rFonts w:ascii="Univers LT 45 Light" w:hAnsi="Univers LT 45 Light"/>
        <w:vanish/>
        <w:color w:val="FF0000"/>
        <w:spacing w:val="0"/>
        <w:sz w:val="16"/>
      </w:rPr>
    </w:pPr>
    <w:r w:rsidRPr="00653292">
      <w:rPr>
        <w:rFonts w:ascii="Univers LT 45 Light" w:hAnsi="Univers LT 45 Light"/>
        <w:vanish/>
        <w:color w:val="FF0000"/>
        <w:spacing w:val="0"/>
        <w:sz w:val="16"/>
      </w:rPr>
      <w:t>(To be deleted if not a NJ project)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193E" w14:textId="77777777" w:rsidR="005A6967" w:rsidRDefault="005A6967">
      <w:r>
        <w:separator/>
      </w:r>
    </w:p>
  </w:footnote>
  <w:footnote w:type="continuationSeparator" w:id="0">
    <w:p w14:paraId="162D537D" w14:textId="77777777" w:rsidR="005A6967" w:rsidRDefault="005A6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912E" w14:textId="655A8380" w:rsidR="00E2082E" w:rsidRDefault="00E2082E" w:rsidP="00E2082E">
    <w:pPr>
      <w:pStyle w:val="Header"/>
      <w:jc w:val="right"/>
    </w:pPr>
    <w:r w:rsidRPr="00490825">
      <w:rPr>
        <w:noProof/>
      </w:rPr>
      <w:t>Page</w:t>
    </w:r>
    <w:r>
      <w:rPr>
        <w:sz w:val="24"/>
      </w:rPr>
      <w:t xml:space="preserve"> </w:t>
    </w:r>
    <w:r w:rsidRPr="00C22732">
      <w:rPr>
        <w:b/>
      </w:rPr>
      <w:fldChar w:fldCharType="begin"/>
    </w:r>
    <w:r w:rsidRPr="00C22732">
      <w:instrText xml:space="preserve"> PAGE </w:instrText>
    </w:r>
    <w:r w:rsidRPr="00C22732">
      <w:rPr>
        <w:b/>
      </w:rPr>
      <w:fldChar w:fldCharType="separate"/>
    </w:r>
    <w:r w:rsidR="00CB477E">
      <w:rPr>
        <w:noProof/>
      </w:rPr>
      <w:t>2</w:t>
    </w:r>
    <w:r w:rsidRPr="00C22732">
      <w:rPr>
        <w:b/>
      </w:rPr>
      <w:fldChar w:fldCharType="end"/>
    </w:r>
    <w:r w:rsidRPr="00C22732">
      <w:t xml:space="preserve"> of </w:t>
    </w:r>
    <w:r w:rsidR="000D6C0D">
      <w:fldChar w:fldCharType="begin"/>
    </w:r>
    <w:r w:rsidR="000D6C0D">
      <w:instrText xml:space="preserve"> NUMPAGES </w:instrText>
    </w:r>
    <w:r w:rsidR="000D6C0D">
      <w:fldChar w:fldCharType="separate"/>
    </w:r>
    <w:r w:rsidR="00FB2BD1">
      <w:rPr>
        <w:noProof/>
      </w:rPr>
      <w:t>1</w:t>
    </w:r>
    <w:r w:rsidR="000D6C0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69D" w14:textId="1C0BEB56" w:rsidR="00E2082E" w:rsidRPr="00E2082E" w:rsidRDefault="00E2082E" w:rsidP="00E2082E">
    <w:pPr>
      <w:pStyle w:val="Title"/>
      <w:tabs>
        <w:tab w:val="center" w:pos="5400"/>
        <w:tab w:val="left" w:pos="9255"/>
      </w:tabs>
      <w:jc w:val="right"/>
      <w:rPr>
        <w:b w:val="0"/>
        <w:sz w:val="24"/>
      </w:rPr>
    </w:pPr>
    <w:r w:rsidRPr="00490825">
      <w:rPr>
        <w:b w:val="0"/>
        <w:noProof/>
      </w:rPr>
      <w:t>Page</w:t>
    </w:r>
    <w:r>
      <w:rPr>
        <w:b w:val="0"/>
        <w:sz w:val="24"/>
      </w:rPr>
      <w:t xml:space="preserve"> </w:t>
    </w:r>
    <w:r w:rsidRPr="00C22732">
      <w:rPr>
        <w:b w:val="0"/>
        <w:sz w:val="22"/>
      </w:rPr>
      <w:fldChar w:fldCharType="begin"/>
    </w:r>
    <w:r w:rsidRPr="00C22732">
      <w:rPr>
        <w:b w:val="0"/>
        <w:sz w:val="22"/>
      </w:rPr>
      <w:instrText xml:space="preserve"> PAGE </w:instrText>
    </w:r>
    <w:r w:rsidRPr="00C22732">
      <w:rPr>
        <w:b w:val="0"/>
        <w:sz w:val="22"/>
      </w:rPr>
      <w:fldChar w:fldCharType="separate"/>
    </w:r>
    <w:r w:rsidR="00AB132C">
      <w:rPr>
        <w:b w:val="0"/>
        <w:noProof/>
        <w:sz w:val="22"/>
      </w:rPr>
      <w:t>1</w:t>
    </w:r>
    <w:r w:rsidRPr="00C22732">
      <w:rPr>
        <w:b w:val="0"/>
        <w:sz w:val="22"/>
      </w:rPr>
      <w:fldChar w:fldCharType="end"/>
    </w:r>
    <w:r w:rsidRPr="00C22732">
      <w:rPr>
        <w:b w:val="0"/>
        <w:sz w:val="22"/>
      </w:rPr>
      <w:t xml:space="preserve"> of </w:t>
    </w:r>
    <w:r w:rsidRPr="00C22732">
      <w:rPr>
        <w:b w:val="0"/>
        <w:sz w:val="22"/>
      </w:rPr>
      <w:fldChar w:fldCharType="begin"/>
    </w:r>
    <w:r w:rsidRPr="00C22732">
      <w:rPr>
        <w:b w:val="0"/>
        <w:sz w:val="22"/>
      </w:rPr>
      <w:instrText xml:space="preserve"> NUMPAGES </w:instrText>
    </w:r>
    <w:r w:rsidRPr="00C22732">
      <w:rPr>
        <w:b w:val="0"/>
        <w:sz w:val="22"/>
      </w:rPr>
      <w:fldChar w:fldCharType="separate"/>
    </w:r>
    <w:r w:rsidR="00AB132C">
      <w:rPr>
        <w:b w:val="0"/>
        <w:noProof/>
        <w:sz w:val="22"/>
      </w:rPr>
      <w:t>1</w:t>
    </w:r>
    <w:r w:rsidRPr="00C22732">
      <w:rPr>
        <w:b w:val="0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2A1"/>
    <w:multiLevelType w:val="hybridMultilevel"/>
    <w:tmpl w:val="C0B6BA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123A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14CD1"/>
    <w:multiLevelType w:val="hybridMultilevel"/>
    <w:tmpl w:val="3B208E9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610C9"/>
    <w:multiLevelType w:val="hybridMultilevel"/>
    <w:tmpl w:val="7E16958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1674"/>
    <w:multiLevelType w:val="hybridMultilevel"/>
    <w:tmpl w:val="E0F0FB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27277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074CD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F6242"/>
    <w:multiLevelType w:val="hybridMultilevel"/>
    <w:tmpl w:val="07BAEE94"/>
    <w:lvl w:ilvl="0" w:tplc="13AA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A547D8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552459"/>
    <w:multiLevelType w:val="hybridMultilevel"/>
    <w:tmpl w:val="3B208E9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A6D26"/>
    <w:multiLevelType w:val="hybridMultilevel"/>
    <w:tmpl w:val="3B208E9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C4BEE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1363B"/>
    <w:multiLevelType w:val="hybridMultilevel"/>
    <w:tmpl w:val="0BE21BC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B1650"/>
    <w:multiLevelType w:val="hybridMultilevel"/>
    <w:tmpl w:val="69B4986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D533D6"/>
    <w:multiLevelType w:val="hybridMultilevel"/>
    <w:tmpl w:val="363AB3B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B75C2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4665F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230E6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CA3C25"/>
    <w:multiLevelType w:val="hybridMultilevel"/>
    <w:tmpl w:val="F754150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11091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6649F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AE155E"/>
    <w:multiLevelType w:val="hybridMultilevel"/>
    <w:tmpl w:val="839C9E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71937"/>
    <w:multiLevelType w:val="hybridMultilevel"/>
    <w:tmpl w:val="448053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2B5BB2"/>
    <w:multiLevelType w:val="hybridMultilevel"/>
    <w:tmpl w:val="A9EC4EC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F5C88"/>
    <w:multiLevelType w:val="hybridMultilevel"/>
    <w:tmpl w:val="BC96727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45EFC"/>
    <w:multiLevelType w:val="hybridMultilevel"/>
    <w:tmpl w:val="E3C4906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1E1124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501DB"/>
    <w:multiLevelType w:val="hybridMultilevel"/>
    <w:tmpl w:val="BB2400E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2B3080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12270B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42762C"/>
    <w:multiLevelType w:val="hybridMultilevel"/>
    <w:tmpl w:val="839C9E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D56C3"/>
    <w:multiLevelType w:val="hybridMultilevel"/>
    <w:tmpl w:val="3B208E9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4C16F1"/>
    <w:multiLevelType w:val="hybridMultilevel"/>
    <w:tmpl w:val="1306505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727350"/>
    <w:multiLevelType w:val="hybridMultilevel"/>
    <w:tmpl w:val="839C9E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07F5C"/>
    <w:multiLevelType w:val="hybridMultilevel"/>
    <w:tmpl w:val="3B208E9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02393E"/>
    <w:multiLevelType w:val="hybridMultilevel"/>
    <w:tmpl w:val="3B208E9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160FB4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CC5005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E634A8"/>
    <w:multiLevelType w:val="hybridMultilevel"/>
    <w:tmpl w:val="CC3EFE7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B37836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F602FB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682AF4"/>
    <w:multiLevelType w:val="hybridMultilevel"/>
    <w:tmpl w:val="B344E2F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6E68C2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C84112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4E21DC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927F0A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275D45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F33906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FD3270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C95BCF"/>
    <w:multiLevelType w:val="hybridMultilevel"/>
    <w:tmpl w:val="024A1EA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F44BD2"/>
    <w:multiLevelType w:val="hybridMultilevel"/>
    <w:tmpl w:val="93943E1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E24A66"/>
    <w:multiLevelType w:val="hybridMultilevel"/>
    <w:tmpl w:val="BD306CB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1C7446"/>
    <w:multiLevelType w:val="hybridMultilevel"/>
    <w:tmpl w:val="17B2656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207CEC"/>
    <w:multiLevelType w:val="hybridMultilevel"/>
    <w:tmpl w:val="7CE247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982FE4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79419E"/>
    <w:multiLevelType w:val="hybridMultilevel"/>
    <w:tmpl w:val="E0CC74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996DA1"/>
    <w:multiLevelType w:val="hybridMultilevel"/>
    <w:tmpl w:val="66983A8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0E28E9"/>
    <w:multiLevelType w:val="hybridMultilevel"/>
    <w:tmpl w:val="C73E291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F14952"/>
    <w:multiLevelType w:val="hybridMultilevel"/>
    <w:tmpl w:val="839C9E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293924">
    <w:abstractNumId w:val="25"/>
  </w:num>
  <w:num w:numId="2" w16cid:durableId="1647933935">
    <w:abstractNumId w:val="55"/>
  </w:num>
  <w:num w:numId="3" w16cid:durableId="1959332941">
    <w:abstractNumId w:val="38"/>
  </w:num>
  <w:num w:numId="4" w16cid:durableId="1984502439">
    <w:abstractNumId w:val="36"/>
  </w:num>
  <w:num w:numId="5" w16cid:durableId="1168056143">
    <w:abstractNumId w:val="22"/>
  </w:num>
  <w:num w:numId="6" w16cid:durableId="1433470564">
    <w:abstractNumId w:val="30"/>
  </w:num>
  <w:num w:numId="7" w16cid:durableId="17243356">
    <w:abstractNumId w:val="50"/>
  </w:num>
  <w:num w:numId="8" w16cid:durableId="411465550">
    <w:abstractNumId w:val="34"/>
  </w:num>
  <w:num w:numId="9" w16cid:durableId="1013410661">
    <w:abstractNumId w:val="1"/>
  </w:num>
  <w:num w:numId="10" w16cid:durableId="1750344894">
    <w:abstractNumId w:val="15"/>
  </w:num>
  <w:num w:numId="11" w16cid:durableId="273948026">
    <w:abstractNumId w:val="56"/>
  </w:num>
  <w:num w:numId="12" w16cid:durableId="1838957050">
    <w:abstractNumId w:val="54"/>
  </w:num>
  <w:num w:numId="13" w16cid:durableId="216472620">
    <w:abstractNumId w:val="5"/>
  </w:num>
  <w:num w:numId="14" w16cid:durableId="962881691">
    <w:abstractNumId w:val="44"/>
  </w:num>
  <w:num w:numId="15" w16cid:durableId="250510498">
    <w:abstractNumId w:val="58"/>
  </w:num>
  <w:num w:numId="16" w16cid:durableId="148594801">
    <w:abstractNumId w:val="33"/>
  </w:num>
  <w:num w:numId="17" w16cid:durableId="1508324893">
    <w:abstractNumId w:val="28"/>
  </w:num>
  <w:num w:numId="18" w16cid:durableId="812213877">
    <w:abstractNumId w:val="35"/>
  </w:num>
  <w:num w:numId="19" w16cid:durableId="863327471">
    <w:abstractNumId w:val="11"/>
  </w:num>
  <w:num w:numId="20" w16cid:durableId="12584104">
    <w:abstractNumId w:val="45"/>
  </w:num>
  <w:num w:numId="21" w16cid:durableId="920529793">
    <w:abstractNumId w:val="13"/>
  </w:num>
  <w:num w:numId="22" w16cid:durableId="697776923">
    <w:abstractNumId w:val="3"/>
  </w:num>
  <w:num w:numId="23" w16cid:durableId="656111789">
    <w:abstractNumId w:val="51"/>
  </w:num>
  <w:num w:numId="24" w16cid:durableId="1722824647">
    <w:abstractNumId w:val="14"/>
  </w:num>
  <w:num w:numId="25" w16cid:durableId="346061448">
    <w:abstractNumId w:val="49"/>
  </w:num>
  <w:num w:numId="26" w16cid:durableId="391150526">
    <w:abstractNumId w:val="18"/>
  </w:num>
  <w:num w:numId="27" w16cid:durableId="1379358261">
    <w:abstractNumId w:val="32"/>
  </w:num>
  <w:num w:numId="28" w16cid:durableId="1540510193">
    <w:abstractNumId w:val="57"/>
  </w:num>
  <w:num w:numId="29" w16cid:durableId="785193413">
    <w:abstractNumId w:val="0"/>
  </w:num>
  <w:num w:numId="30" w16cid:durableId="1747847551">
    <w:abstractNumId w:val="4"/>
  </w:num>
  <w:num w:numId="31" w16cid:durableId="1464082916">
    <w:abstractNumId w:val="24"/>
  </w:num>
  <w:num w:numId="32" w16cid:durableId="1434666915">
    <w:abstractNumId w:val="52"/>
  </w:num>
  <w:num w:numId="33" w16cid:durableId="1208756192">
    <w:abstractNumId w:val="12"/>
  </w:num>
  <w:num w:numId="34" w16cid:durableId="600920234">
    <w:abstractNumId w:val="27"/>
  </w:num>
  <w:num w:numId="35" w16cid:durableId="983580838">
    <w:abstractNumId w:val="23"/>
  </w:num>
  <w:num w:numId="36" w16cid:durableId="1218787473">
    <w:abstractNumId w:val="41"/>
  </w:num>
  <w:num w:numId="37" w16cid:durableId="2012952457">
    <w:abstractNumId w:val="21"/>
  </w:num>
  <w:num w:numId="38" w16cid:durableId="171996704">
    <w:abstractNumId w:val="7"/>
  </w:num>
  <w:num w:numId="39" w16cid:durableId="472260808">
    <w:abstractNumId w:val="43"/>
  </w:num>
  <w:num w:numId="40" w16cid:durableId="2077820495">
    <w:abstractNumId w:val="40"/>
  </w:num>
  <w:num w:numId="41" w16cid:durableId="1882282694">
    <w:abstractNumId w:val="8"/>
  </w:num>
  <w:num w:numId="42" w16cid:durableId="363558808">
    <w:abstractNumId w:val="9"/>
  </w:num>
  <w:num w:numId="43" w16cid:durableId="468321289">
    <w:abstractNumId w:val="10"/>
  </w:num>
  <w:num w:numId="44" w16cid:durableId="902104634">
    <w:abstractNumId w:val="2"/>
  </w:num>
  <w:num w:numId="45" w16cid:durableId="1164667096">
    <w:abstractNumId w:val="31"/>
  </w:num>
  <w:num w:numId="46" w16cid:durableId="1823110987">
    <w:abstractNumId w:val="47"/>
  </w:num>
  <w:num w:numId="47" w16cid:durableId="772553514">
    <w:abstractNumId w:val="48"/>
  </w:num>
  <w:num w:numId="48" w16cid:durableId="475336556">
    <w:abstractNumId w:val="17"/>
  </w:num>
  <w:num w:numId="49" w16cid:durableId="1021080987">
    <w:abstractNumId w:val="26"/>
  </w:num>
  <w:num w:numId="50" w16cid:durableId="2134982125">
    <w:abstractNumId w:val="20"/>
  </w:num>
  <w:num w:numId="51" w16cid:durableId="578757380">
    <w:abstractNumId w:val="6"/>
  </w:num>
  <w:num w:numId="52" w16cid:durableId="69887262">
    <w:abstractNumId w:val="29"/>
  </w:num>
  <w:num w:numId="53" w16cid:durableId="831798761">
    <w:abstractNumId w:val="19"/>
  </w:num>
  <w:num w:numId="54" w16cid:durableId="1889686729">
    <w:abstractNumId w:val="39"/>
  </w:num>
  <w:num w:numId="55" w16cid:durableId="991787785">
    <w:abstractNumId w:val="42"/>
  </w:num>
  <w:num w:numId="56" w16cid:durableId="1708675456">
    <w:abstractNumId w:val="46"/>
  </w:num>
  <w:num w:numId="57" w16cid:durableId="1334912424">
    <w:abstractNumId w:val="53"/>
  </w:num>
  <w:num w:numId="58" w16cid:durableId="165481264">
    <w:abstractNumId w:val="37"/>
  </w:num>
  <w:num w:numId="59" w16cid:durableId="378166597">
    <w:abstractNumId w:val="1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D7"/>
    <w:rsid w:val="0001046C"/>
    <w:rsid w:val="00023D7D"/>
    <w:rsid w:val="00031272"/>
    <w:rsid w:val="000328E0"/>
    <w:rsid w:val="00035D2D"/>
    <w:rsid w:val="00037D74"/>
    <w:rsid w:val="0004057F"/>
    <w:rsid w:val="00041494"/>
    <w:rsid w:val="00050222"/>
    <w:rsid w:val="000532C8"/>
    <w:rsid w:val="00066DB9"/>
    <w:rsid w:val="00072A95"/>
    <w:rsid w:val="00082132"/>
    <w:rsid w:val="0009655E"/>
    <w:rsid w:val="000A6322"/>
    <w:rsid w:val="000B0ED4"/>
    <w:rsid w:val="000B0FA1"/>
    <w:rsid w:val="000B1D7A"/>
    <w:rsid w:val="000C02DB"/>
    <w:rsid w:val="000D32FF"/>
    <w:rsid w:val="000D6C0D"/>
    <w:rsid w:val="000E1813"/>
    <w:rsid w:val="000E72BB"/>
    <w:rsid w:val="000E7C5A"/>
    <w:rsid w:val="000E7ED1"/>
    <w:rsid w:val="000F51C6"/>
    <w:rsid w:val="000F7131"/>
    <w:rsid w:val="00103BF7"/>
    <w:rsid w:val="00113A49"/>
    <w:rsid w:val="00116D22"/>
    <w:rsid w:val="001240E2"/>
    <w:rsid w:val="00133EBE"/>
    <w:rsid w:val="00140F96"/>
    <w:rsid w:val="00153936"/>
    <w:rsid w:val="001576F6"/>
    <w:rsid w:val="0016172A"/>
    <w:rsid w:val="00161839"/>
    <w:rsid w:val="00175F0A"/>
    <w:rsid w:val="001914D3"/>
    <w:rsid w:val="00193111"/>
    <w:rsid w:val="0019517E"/>
    <w:rsid w:val="001A56EC"/>
    <w:rsid w:val="001C4C99"/>
    <w:rsid w:val="001D1965"/>
    <w:rsid w:val="001D77A1"/>
    <w:rsid w:val="001D78C4"/>
    <w:rsid w:val="001E0A57"/>
    <w:rsid w:val="001F13DE"/>
    <w:rsid w:val="001F3B83"/>
    <w:rsid w:val="001F478D"/>
    <w:rsid w:val="00207291"/>
    <w:rsid w:val="00207CCF"/>
    <w:rsid w:val="00212CA4"/>
    <w:rsid w:val="00232C5E"/>
    <w:rsid w:val="0023522D"/>
    <w:rsid w:val="00242844"/>
    <w:rsid w:val="00252F7F"/>
    <w:rsid w:val="00264576"/>
    <w:rsid w:val="00270B3A"/>
    <w:rsid w:val="0027374A"/>
    <w:rsid w:val="002833AD"/>
    <w:rsid w:val="00283709"/>
    <w:rsid w:val="0029361D"/>
    <w:rsid w:val="00295EB4"/>
    <w:rsid w:val="002969CF"/>
    <w:rsid w:val="002A4B03"/>
    <w:rsid w:val="002A67E6"/>
    <w:rsid w:val="002C2551"/>
    <w:rsid w:val="002C5A2F"/>
    <w:rsid w:val="002D4E28"/>
    <w:rsid w:val="002E0D9C"/>
    <w:rsid w:val="002E2BBD"/>
    <w:rsid w:val="002E2F79"/>
    <w:rsid w:val="002E43F6"/>
    <w:rsid w:val="002E4A9F"/>
    <w:rsid w:val="002E6FFE"/>
    <w:rsid w:val="002E7506"/>
    <w:rsid w:val="002F4A13"/>
    <w:rsid w:val="002F6D6D"/>
    <w:rsid w:val="00304DA2"/>
    <w:rsid w:val="00310405"/>
    <w:rsid w:val="00312FFA"/>
    <w:rsid w:val="00313595"/>
    <w:rsid w:val="003227C8"/>
    <w:rsid w:val="00337A48"/>
    <w:rsid w:val="0034144A"/>
    <w:rsid w:val="00356132"/>
    <w:rsid w:val="003664F7"/>
    <w:rsid w:val="00371DA9"/>
    <w:rsid w:val="003752A2"/>
    <w:rsid w:val="00381CD0"/>
    <w:rsid w:val="00382E7B"/>
    <w:rsid w:val="00385460"/>
    <w:rsid w:val="00391EA4"/>
    <w:rsid w:val="003A49DD"/>
    <w:rsid w:val="003A6007"/>
    <w:rsid w:val="003A6A9C"/>
    <w:rsid w:val="003A773E"/>
    <w:rsid w:val="003B7C7A"/>
    <w:rsid w:val="003C1EC0"/>
    <w:rsid w:val="003C782C"/>
    <w:rsid w:val="003D119B"/>
    <w:rsid w:val="003E103A"/>
    <w:rsid w:val="004116CE"/>
    <w:rsid w:val="00412CAA"/>
    <w:rsid w:val="00413F26"/>
    <w:rsid w:val="004153EA"/>
    <w:rsid w:val="0042675F"/>
    <w:rsid w:val="00427652"/>
    <w:rsid w:val="00441549"/>
    <w:rsid w:val="0044238B"/>
    <w:rsid w:val="00443FBA"/>
    <w:rsid w:val="00447DAA"/>
    <w:rsid w:val="00447F5B"/>
    <w:rsid w:val="0046066B"/>
    <w:rsid w:val="004864A4"/>
    <w:rsid w:val="00490825"/>
    <w:rsid w:val="004918DC"/>
    <w:rsid w:val="00493AD1"/>
    <w:rsid w:val="0049660A"/>
    <w:rsid w:val="00497891"/>
    <w:rsid w:val="004A29AF"/>
    <w:rsid w:val="004A6095"/>
    <w:rsid w:val="004B0202"/>
    <w:rsid w:val="004B0A65"/>
    <w:rsid w:val="004C29C6"/>
    <w:rsid w:val="004C5503"/>
    <w:rsid w:val="004C57FE"/>
    <w:rsid w:val="004D0257"/>
    <w:rsid w:val="004D19CB"/>
    <w:rsid w:val="004E221F"/>
    <w:rsid w:val="004E4166"/>
    <w:rsid w:val="004E519B"/>
    <w:rsid w:val="004E6B96"/>
    <w:rsid w:val="004E714E"/>
    <w:rsid w:val="004F30D7"/>
    <w:rsid w:val="004F7155"/>
    <w:rsid w:val="00501D9C"/>
    <w:rsid w:val="00507CE5"/>
    <w:rsid w:val="005121AB"/>
    <w:rsid w:val="0051227E"/>
    <w:rsid w:val="00522C85"/>
    <w:rsid w:val="00522C88"/>
    <w:rsid w:val="00533DE9"/>
    <w:rsid w:val="00534E3E"/>
    <w:rsid w:val="00545287"/>
    <w:rsid w:val="00556755"/>
    <w:rsid w:val="005641DC"/>
    <w:rsid w:val="005662CC"/>
    <w:rsid w:val="00567D23"/>
    <w:rsid w:val="00567D66"/>
    <w:rsid w:val="00567EC7"/>
    <w:rsid w:val="0057264A"/>
    <w:rsid w:val="005766CB"/>
    <w:rsid w:val="00582191"/>
    <w:rsid w:val="00584F00"/>
    <w:rsid w:val="00587FF5"/>
    <w:rsid w:val="005970FE"/>
    <w:rsid w:val="005A0258"/>
    <w:rsid w:val="005A3419"/>
    <w:rsid w:val="005A5371"/>
    <w:rsid w:val="005A561B"/>
    <w:rsid w:val="005A6967"/>
    <w:rsid w:val="005A6D7F"/>
    <w:rsid w:val="005A7E87"/>
    <w:rsid w:val="005B0861"/>
    <w:rsid w:val="005C1DCE"/>
    <w:rsid w:val="005C7F23"/>
    <w:rsid w:val="005D3C6F"/>
    <w:rsid w:val="005F3827"/>
    <w:rsid w:val="005F7331"/>
    <w:rsid w:val="00600500"/>
    <w:rsid w:val="006015D4"/>
    <w:rsid w:val="00603AB6"/>
    <w:rsid w:val="0060564F"/>
    <w:rsid w:val="00625DA2"/>
    <w:rsid w:val="006337CE"/>
    <w:rsid w:val="00644F1A"/>
    <w:rsid w:val="00645CDD"/>
    <w:rsid w:val="00653292"/>
    <w:rsid w:val="00655F3E"/>
    <w:rsid w:val="00667C5A"/>
    <w:rsid w:val="00671D72"/>
    <w:rsid w:val="006839AE"/>
    <w:rsid w:val="00692592"/>
    <w:rsid w:val="0069783E"/>
    <w:rsid w:val="006A281E"/>
    <w:rsid w:val="006A397C"/>
    <w:rsid w:val="006D0A59"/>
    <w:rsid w:val="006E094E"/>
    <w:rsid w:val="006E1E30"/>
    <w:rsid w:val="006E2746"/>
    <w:rsid w:val="006F3B42"/>
    <w:rsid w:val="007031C2"/>
    <w:rsid w:val="007119CD"/>
    <w:rsid w:val="00717BAB"/>
    <w:rsid w:val="007302C2"/>
    <w:rsid w:val="00730AB1"/>
    <w:rsid w:val="00733E50"/>
    <w:rsid w:val="00757257"/>
    <w:rsid w:val="00760967"/>
    <w:rsid w:val="00764B0C"/>
    <w:rsid w:val="007728C5"/>
    <w:rsid w:val="0077741F"/>
    <w:rsid w:val="00781940"/>
    <w:rsid w:val="007902DC"/>
    <w:rsid w:val="0079069E"/>
    <w:rsid w:val="00791237"/>
    <w:rsid w:val="00791F82"/>
    <w:rsid w:val="007A7C74"/>
    <w:rsid w:val="007C1512"/>
    <w:rsid w:val="007C4F81"/>
    <w:rsid w:val="007C63EC"/>
    <w:rsid w:val="007C703E"/>
    <w:rsid w:val="007E352C"/>
    <w:rsid w:val="007E40CC"/>
    <w:rsid w:val="007F1B40"/>
    <w:rsid w:val="007F4B33"/>
    <w:rsid w:val="008113BE"/>
    <w:rsid w:val="00816BD0"/>
    <w:rsid w:val="00827D3D"/>
    <w:rsid w:val="00831989"/>
    <w:rsid w:val="008356A7"/>
    <w:rsid w:val="0083641C"/>
    <w:rsid w:val="00836EFD"/>
    <w:rsid w:val="0084181F"/>
    <w:rsid w:val="008675DB"/>
    <w:rsid w:val="00875FE5"/>
    <w:rsid w:val="00882ED2"/>
    <w:rsid w:val="00897189"/>
    <w:rsid w:val="008A2A54"/>
    <w:rsid w:val="008A7033"/>
    <w:rsid w:val="008A734B"/>
    <w:rsid w:val="008B5942"/>
    <w:rsid w:val="008B703F"/>
    <w:rsid w:val="008B783F"/>
    <w:rsid w:val="008E0F4F"/>
    <w:rsid w:val="008E344B"/>
    <w:rsid w:val="008F0658"/>
    <w:rsid w:val="008F25CC"/>
    <w:rsid w:val="008F5EEC"/>
    <w:rsid w:val="009034B3"/>
    <w:rsid w:val="00906E49"/>
    <w:rsid w:val="0091628F"/>
    <w:rsid w:val="00924B20"/>
    <w:rsid w:val="00933A79"/>
    <w:rsid w:val="0093663C"/>
    <w:rsid w:val="009632B3"/>
    <w:rsid w:val="009660FE"/>
    <w:rsid w:val="00966BA0"/>
    <w:rsid w:val="009737BA"/>
    <w:rsid w:val="00986964"/>
    <w:rsid w:val="00987C4D"/>
    <w:rsid w:val="00992CB3"/>
    <w:rsid w:val="00993AA2"/>
    <w:rsid w:val="00994F43"/>
    <w:rsid w:val="009D337B"/>
    <w:rsid w:val="009D534C"/>
    <w:rsid w:val="009D5F06"/>
    <w:rsid w:val="009F5228"/>
    <w:rsid w:val="009F66A5"/>
    <w:rsid w:val="00A142E2"/>
    <w:rsid w:val="00A22B89"/>
    <w:rsid w:val="00A22FF1"/>
    <w:rsid w:val="00A2706A"/>
    <w:rsid w:val="00A33BFF"/>
    <w:rsid w:val="00A33EC7"/>
    <w:rsid w:val="00A35183"/>
    <w:rsid w:val="00A47821"/>
    <w:rsid w:val="00A51CDF"/>
    <w:rsid w:val="00A7151F"/>
    <w:rsid w:val="00A772B6"/>
    <w:rsid w:val="00A77A28"/>
    <w:rsid w:val="00A80EB6"/>
    <w:rsid w:val="00A936FB"/>
    <w:rsid w:val="00A95957"/>
    <w:rsid w:val="00AA3521"/>
    <w:rsid w:val="00AA5C7B"/>
    <w:rsid w:val="00AA7836"/>
    <w:rsid w:val="00AB0061"/>
    <w:rsid w:val="00AB132C"/>
    <w:rsid w:val="00AB5598"/>
    <w:rsid w:val="00AC7182"/>
    <w:rsid w:val="00AD04DD"/>
    <w:rsid w:val="00AE0844"/>
    <w:rsid w:val="00AF0A2B"/>
    <w:rsid w:val="00AF12EC"/>
    <w:rsid w:val="00AF4EE1"/>
    <w:rsid w:val="00B000A5"/>
    <w:rsid w:val="00B164B3"/>
    <w:rsid w:val="00B21318"/>
    <w:rsid w:val="00B41C29"/>
    <w:rsid w:val="00B424A9"/>
    <w:rsid w:val="00B50756"/>
    <w:rsid w:val="00B55A35"/>
    <w:rsid w:val="00B75E38"/>
    <w:rsid w:val="00B834F2"/>
    <w:rsid w:val="00B966B2"/>
    <w:rsid w:val="00BA7AB0"/>
    <w:rsid w:val="00BB1542"/>
    <w:rsid w:val="00BC0878"/>
    <w:rsid w:val="00BC47AF"/>
    <w:rsid w:val="00BC5FF0"/>
    <w:rsid w:val="00BD6BDB"/>
    <w:rsid w:val="00BE7096"/>
    <w:rsid w:val="00BF596B"/>
    <w:rsid w:val="00BF7D9E"/>
    <w:rsid w:val="00C013AA"/>
    <w:rsid w:val="00C12B40"/>
    <w:rsid w:val="00C13195"/>
    <w:rsid w:val="00C131A6"/>
    <w:rsid w:val="00C22732"/>
    <w:rsid w:val="00C426EF"/>
    <w:rsid w:val="00C6562E"/>
    <w:rsid w:val="00C66B42"/>
    <w:rsid w:val="00C758D8"/>
    <w:rsid w:val="00C85EA6"/>
    <w:rsid w:val="00C9051F"/>
    <w:rsid w:val="00C92482"/>
    <w:rsid w:val="00C934CE"/>
    <w:rsid w:val="00C93A27"/>
    <w:rsid w:val="00CA1EA7"/>
    <w:rsid w:val="00CA2BD7"/>
    <w:rsid w:val="00CA68DB"/>
    <w:rsid w:val="00CB477E"/>
    <w:rsid w:val="00CC467B"/>
    <w:rsid w:val="00CD7894"/>
    <w:rsid w:val="00CE06B9"/>
    <w:rsid w:val="00CE368E"/>
    <w:rsid w:val="00CE4476"/>
    <w:rsid w:val="00CF5000"/>
    <w:rsid w:val="00CF5735"/>
    <w:rsid w:val="00D02E19"/>
    <w:rsid w:val="00D13082"/>
    <w:rsid w:val="00D35BAB"/>
    <w:rsid w:val="00D4682F"/>
    <w:rsid w:val="00D5100E"/>
    <w:rsid w:val="00D61568"/>
    <w:rsid w:val="00D64B38"/>
    <w:rsid w:val="00D71390"/>
    <w:rsid w:val="00D752FE"/>
    <w:rsid w:val="00D81C3A"/>
    <w:rsid w:val="00D846E6"/>
    <w:rsid w:val="00D94EB5"/>
    <w:rsid w:val="00DA0136"/>
    <w:rsid w:val="00DA3770"/>
    <w:rsid w:val="00DC1175"/>
    <w:rsid w:val="00DD3BF3"/>
    <w:rsid w:val="00DD5F18"/>
    <w:rsid w:val="00E02758"/>
    <w:rsid w:val="00E17A48"/>
    <w:rsid w:val="00E2082E"/>
    <w:rsid w:val="00E22115"/>
    <w:rsid w:val="00E33F4A"/>
    <w:rsid w:val="00E37E1D"/>
    <w:rsid w:val="00E50AC0"/>
    <w:rsid w:val="00E543FC"/>
    <w:rsid w:val="00E54AFC"/>
    <w:rsid w:val="00E71F83"/>
    <w:rsid w:val="00E8027C"/>
    <w:rsid w:val="00E845E9"/>
    <w:rsid w:val="00E84F13"/>
    <w:rsid w:val="00E85B38"/>
    <w:rsid w:val="00E90340"/>
    <w:rsid w:val="00E97AB4"/>
    <w:rsid w:val="00ED6412"/>
    <w:rsid w:val="00ED65EE"/>
    <w:rsid w:val="00EE4BC6"/>
    <w:rsid w:val="00EE6716"/>
    <w:rsid w:val="00EF53E0"/>
    <w:rsid w:val="00EF5CC3"/>
    <w:rsid w:val="00F06EBB"/>
    <w:rsid w:val="00F076C8"/>
    <w:rsid w:val="00F10F05"/>
    <w:rsid w:val="00F20630"/>
    <w:rsid w:val="00F267EE"/>
    <w:rsid w:val="00F3006B"/>
    <w:rsid w:val="00F35026"/>
    <w:rsid w:val="00F37FCF"/>
    <w:rsid w:val="00F40563"/>
    <w:rsid w:val="00F425CB"/>
    <w:rsid w:val="00F53480"/>
    <w:rsid w:val="00F56E1B"/>
    <w:rsid w:val="00F61227"/>
    <w:rsid w:val="00F64FD1"/>
    <w:rsid w:val="00F70C73"/>
    <w:rsid w:val="00F77F9E"/>
    <w:rsid w:val="00F8588B"/>
    <w:rsid w:val="00F914BD"/>
    <w:rsid w:val="00F96F2A"/>
    <w:rsid w:val="00F973B6"/>
    <w:rsid w:val="00FB1AAC"/>
    <w:rsid w:val="00FB2BD1"/>
    <w:rsid w:val="00FC1CEF"/>
    <w:rsid w:val="00FC386B"/>
    <w:rsid w:val="00FD13B0"/>
    <w:rsid w:val="00FE0222"/>
    <w:rsid w:val="00FF75FC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D8567"/>
  <w15:docId w15:val="{6B1750B4-E7F0-4828-AE6A-524B860E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989"/>
    <w:rPr>
      <w:rFonts w:ascii="Helvetica" w:hAnsi="Helvetica"/>
      <w:spacing w:val="5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1350"/>
      </w:tabs>
      <w:spacing w:line="280" w:lineRule="atLeast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Univers LT 45 Light" w:hAnsi="Univers LT 45 Ligh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Univers LT 45 Light" w:hAnsi="Univers LT 45 Light"/>
      <w:b/>
      <w:sz w:val="20"/>
    </w:rPr>
  </w:style>
  <w:style w:type="paragraph" w:styleId="Subtitle">
    <w:name w:val="Subtitle"/>
    <w:basedOn w:val="Normal"/>
    <w:qFormat/>
    <w:pPr>
      <w:ind w:left="720" w:firstLine="450"/>
    </w:pPr>
    <w:rPr>
      <w:rFonts w:ascii="Serpentine Medium" w:hAnsi="Serpentine Medium"/>
      <w:sz w:val="28"/>
    </w:rPr>
  </w:style>
  <w:style w:type="paragraph" w:styleId="BodyText">
    <w:name w:val="Body Text"/>
    <w:basedOn w:val="Normal"/>
    <w:rPr>
      <w:rFonts w:ascii="Times New Roman" w:hAnsi="Times New Roman"/>
      <w:sz w:val="20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766CB"/>
    <w:rPr>
      <w:caps/>
    </w:rPr>
  </w:style>
  <w:style w:type="table" w:styleId="TableGrid">
    <w:name w:val="Table Grid"/>
    <w:basedOn w:val="TableNormal"/>
    <w:rPr>
      <w:rFonts w:ascii="Univers LT 45 Light" w:hAnsi="Univers LT 45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Pr>
      <w:rFonts w:ascii="Univers LT 45 Light" w:hAnsi="Univers LT 45 Light"/>
      <w:b/>
      <w:sz w:val="24"/>
    </w:rPr>
  </w:style>
  <w:style w:type="paragraph" w:customStyle="1" w:styleId="SHEETNUMBER">
    <w:name w:val="SHEET NUMBER"/>
    <w:basedOn w:val="Title"/>
    <w:rsid w:val="005A561B"/>
    <w:pPr>
      <w:tabs>
        <w:tab w:val="center" w:pos="5400"/>
        <w:tab w:val="left" w:pos="9255"/>
      </w:tabs>
      <w:jc w:val="right"/>
    </w:pPr>
    <w:rPr>
      <w:b w:val="0"/>
      <w:sz w:val="22"/>
      <w:szCs w:val="22"/>
    </w:rPr>
  </w:style>
  <w:style w:type="paragraph" w:styleId="Date">
    <w:name w:val="Date"/>
    <w:basedOn w:val="Normal"/>
    <w:next w:val="Normal"/>
    <w:link w:val="DateChar"/>
    <w:rsid w:val="00371DA9"/>
    <w:rPr>
      <w:rFonts w:ascii="Univers LT 45 Light" w:hAnsi="Univers LT 45 Light"/>
      <w:sz w:val="20"/>
    </w:rPr>
  </w:style>
  <w:style w:type="paragraph" w:customStyle="1" w:styleId="ProjectLocation">
    <w:name w:val="Project Location"/>
    <w:basedOn w:val="Normal"/>
    <w:rsid w:val="004864A4"/>
    <w:pPr>
      <w:tabs>
        <w:tab w:val="left" w:pos="1350"/>
      </w:tabs>
      <w:spacing w:line="280" w:lineRule="atLeast"/>
    </w:pPr>
    <w:rPr>
      <w:rFonts w:ascii="Univers LT 45 Light" w:hAnsi="Univers LT 45 Light"/>
      <w:sz w:val="20"/>
    </w:rPr>
  </w:style>
  <w:style w:type="paragraph" w:customStyle="1" w:styleId="ProjectName">
    <w:name w:val="Project Name"/>
    <w:basedOn w:val="Normal"/>
    <w:rsid w:val="00D4682F"/>
    <w:pPr>
      <w:tabs>
        <w:tab w:val="left" w:pos="1350"/>
      </w:tabs>
      <w:spacing w:line="280" w:lineRule="atLeast"/>
    </w:pPr>
    <w:rPr>
      <w:rFonts w:ascii="Univers LT 45 Light" w:hAnsi="Univers LT 45 Light"/>
      <w:sz w:val="20"/>
    </w:rPr>
  </w:style>
  <w:style w:type="paragraph" w:customStyle="1" w:styleId="ClientName">
    <w:name w:val="Client Name"/>
    <w:basedOn w:val="Normal"/>
    <w:rsid w:val="00D4682F"/>
    <w:pPr>
      <w:tabs>
        <w:tab w:val="left" w:pos="1350"/>
      </w:tabs>
      <w:spacing w:line="280" w:lineRule="atLeast"/>
    </w:pPr>
    <w:rPr>
      <w:rFonts w:ascii="Univers LT 45 Light" w:hAnsi="Univers LT 45 Light"/>
      <w:sz w:val="20"/>
    </w:rPr>
  </w:style>
  <w:style w:type="paragraph" w:customStyle="1" w:styleId="ProjectNo">
    <w:name w:val="Project No"/>
    <w:basedOn w:val="Normal"/>
    <w:rsid w:val="00D4682F"/>
    <w:pPr>
      <w:tabs>
        <w:tab w:val="left" w:pos="1350"/>
      </w:tabs>
      <w:spacing w:line="280" w:lineRule="atLeast"/>
    </w:pPr>
    <w:rPr>
      <w:rFonts w:ascii="Univers LT 45 Light" w:hAnsi="Univers LT 45 Light"/>
      <w:sz w:val="20"/>
    </w:rPr>
  </w:style>
  <w:style w:type="character" w:styleId="CommentReference">
    <w:name w:val="annotation reference"/>
    <w:basedOn w:val="DefaultParagraphFont"/>
    <w:semiHidden/>
    <w:unhideWhenUsed/>
    <w:rsid w:val="007728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28C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28C5"/>
    <w:rPr>
      <w:rFonts w:ascii="Helvetica" w:hAnsi="Helvetica"/>
      <w:spacing w:val="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2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28C5"/>
    <w:rPr>
      <w:rFonts w:ascii="Helvetica" w:hAnsi="Helvetica"/>
      <w:b/>
      <w:bCs/>
      <w:spacing w:val="5"/>
    </w:rPr>
  </w:style>
  <w:style w:type="table" w:styleId="PlainTable2">
    <w:name w:val="Plain Table 2"/>
    <w:basedOn w:val="TableNormal"/>
    <w:uiPriority w:val="42"/>
    <w:rsid w:val="00E543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erChar">
    <w:name w:val="Header Char"/>
    <w:basedOn w:val="DefaultParagraphFont"/>
    <w:link w:val="Header"/>
    <w:rsid w:val="00161839"/>
    <w:rPr>
      <w:rFonts w:ascii="Univers LT 45 Light" w:hAnsi="Univers LT 45 Light"/>
      <w:spacing w:val="5"/>
      <w:sz w:val="22"/>
    </w:rPr>
  </w:style>
  <w:style w:type="character" w:styleId="PlaceholderText">
    <w:name w:val="Placeholder Text"/>
    <w:basedOn w:val="DefaultParagraphFont"/>
    <w:uiPriority w:val="99"/>
    <w:semiHidden/>
    <w:rsid w:val="00FF75FC"/>
    <w:rPr>
      <w:color w:val="808080"/>
    </w:rPr>
  </w:style>
  <w:style w:type="character" w:customStyle="1" w:styleId="Style1">
    <w:name w:val="Style1"/>
    <w:basedOn w:val="DefaultParagraphFont"/>
    <w:uiPriority w:val="1"/>
    <w:rsid w:val="00FF75FC"/>
    <w:rPr>
      <w:rFonts w:ascii="Univers LT 45 Light" w:hAnsi="Univers LT 45 Light"/>
      <w:sz w:val="20"/>
    </w:rPr>
  </w:style>
  <w:style w:type="character" w:customStyle="1" w:styleId="Heading2Char">
    <w:name w:val="Heading 2 Char"/>
    <w:basedOn w:val="DefaultParagraphFont"/>
    <w:link w:val="Heading2"/>
    <w:rsid w:val="00E2082E"/>
    <w:rPr>
      <w:rFonts w:ascii="Helvetica" w:hAnsi="Helvetica"/>
      <w:b/>
      <w:spacing w:val="5"/>
    </w:rPr>
  </w:style>
  <w:style w:type="character" w:customStyle="1" w:styleId="TitleChar">
    <w:name w:val="Title Char"/>
    <w:basedOn w:val="DefaultParagraphFont"/>
    <w:link w:val="Title"/>
    <w:rsid w:val="00E2082E"/>
    <w:rPr>
      <w:rFonts w:ascii="Univers LT 45 Light" w:hAnsi="Univers LT 45 Light"/>
      <w:b/>
      <w:spacing w:val="5"/>
    </w:rPr>
  </w:style>
  <w:style w:type="character" w:customStyle="1" w:styleId="DateChar">
    <w:name w:val="Date Char"/>
    <w:basedOn w:val="DefaultParagraphFont"/>
    <w:link w:val="Date"/>
    <w:rsid w:val="00E2082E"/>
    <w:rPr>
      <w:rFonts w:ascii="Univers LT 45 Light" w:hAnsi="Univers LT 45 Light"/>
      <w:spacing w:val="5"/>
    </w:rPr>
  </w:style>
  <w:style w:type="paragraph" w:styleId="Revision">
    <w:name w:val="Revision"/>
    <w:hidden/>
    <w:uiPriority w:val="99"/>
    <w:semiHidden/>
    <w:rsid w:val="003D119B"/>
    <w:rPr>
      <w:rFonts w:ascii="Helvetica" w:hAnsi="Helvetica"/>
      <w:spacing w:val="5"/>
      <w:sz w:val="22"/>
    </w:rPr>
  </w:style>
  <w:style w:type="paragraph" w:styleId="ListParagraph">
    <w:name w:val="List Paragraph"/>
    <w:basedOn w:val="Normal"/>
    <w:uiPriority w:val="34"/>
    <w:qFormat/>
    <w:rsid w:val="00522C88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8A7033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A7033"/>
    <w:rPr>
      <w:rFonts w:ascii="Helvetica" w:hAnsi="Helvetica"/>
      <w:spacing w:val="5"/>
    </w:rPr>
  </w:style>
  <w:style w:type="character" w:styleId="FootnoteReference">
    <w:name w:val="footnote reference"/>
    <w:basedOn w:val="DefaultParagraphFont"/>
    <w:semiHidden/>
    <w:unhideWhenUsed/>
    <w:rsid w:val="008A70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langan.com\library\Administrative\Templates\PAR\PAR_DPC%20Site%20Observation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F84C-8B38-41EE-92C9-2678AADE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PAR_DPC Site Observation Report.dotx</Template>
  <TotalTime>27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Langan Engineering and Environmental Services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Ailie Vuper</dc:creator>
  <cp:lastModifiedBy>Yi Yu</cp:lastModifiedBy>
  <cp:revision>6</cp:revision>
  <cp:lastPrinted>2024-07-23T15:37:00Z</cp:lastPrinted>
  <dcterms:created xsi:type="dcterms:W3CDTF">2025-04-29T20:04:00Z</dcterms:created>
  <dcterms:modified xsi:type="dcterms:W3CDTF">2025-05-05T12:45:00Z</dcterms:modified>
</cp:coreProperties>
</file>